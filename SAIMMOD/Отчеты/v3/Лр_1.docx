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b/>
          <w:sz w:val="28"/>
        </w:rPr>
      </w:pPr>
      <w:r w:rsidRPr="0001571D">
        <w:rPr>
          <w:b/>
          <w:sz w:val="28"/>
        </w:rPr>
        <w:t>1.1. Псевдослучайные числа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b/>
          <w:sz w:val="28"/>
        </w:rPr>
      </w:pP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  <w:u w:val="single"/>
        </w:rPr>
        <w:t>При статистическом моделировании</w:t>
      </w:r>
      <w:r w:rsidRPr="0001571D">
        <w:rPr>
          <w:sz w:val="28"/>
        </w:rPr>
        <w:t xml:space="preserve"> систем одним из основных вопросов является </w:t>
      </w:r>
      <w:r w:rsidRPr="0001571D">
        <w:rPr>
          <w:sz w:val="28"/>
          <w:u w:val="single"/>
        </w:rPr>
        <w:t>учёт стохастических воздействий</w:t>
      </w:r>
      <w:r w:rsidRPr="0001571D">
        <w:rPr>
          <w:sz w:val="28"/>
        </w:rPr>
        <w:t xml:space="preserve">. Для их формирования  обычно используют </w:t>
      </w:r>
      <w:r w:rsidRPr="0001571D">
        <w:rPr>
          <w:sz w:val="28"/>
          <w:u w:val="single"/>
        </w:rPr>
        <w:t>последовательности случайных чисел с заданными вероятностными характеристиками</w:t>
      </w:r>
      <w:r w:rsidRPr="0001571D">
        <w:rPr>
          <w:sz w:val="28"/>
        </w:rPr>
        <w:t xml:space="preserve">. 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  <w:u w:val="single"/>
        </w:rPr>
      </w:pPr>
      <w:r w:rsidRPr="0001571D">
        <w:rPr>
          <w:sz w:val="28"/>
          <w:u w:val="single"/>
        </w:rPr>
        <w:t>Количество случайных чисел</w:t>
      </w:r>
      <w:r w:rsidRPr="0001571D">
        <w:rPr>
          <w:sz w:val="28"/>
        </w:rPr>
        <w:t xml:space="preserve">, требуемых для получения </w:t>
      </w:r>
      <w:r w:rsidRPr="0001571D">
        <w:rPr>
          <w:sz w:val="28"/>
          <w:u w:val="single"/>
        </w:rPr>
        <w:t>статистически устойчивых оценок параметров процессов функционирования системы S при реализации моделирующего алгоритма на ЭВМ</w:t>
      </w:r>
      <w:r w:rsidRPr="0001571D">
        <w:rPr>
          <w:sz w:val="28"/>
        </w:rPr>
        <w:t xml:space="preserve">, </w:t>
      </w:r>
      <w:r w:rsidRPr="0001571D">
        <w:rPr>
          <w:sz w:val="28"/>
          <w:u w:val="single"/>
        </w:rPr>
        <w:t>колеблется в достаточно широких пределах в зависимости от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  <w:u w:val="single"/>
        </w:rPr>
      </w:pPr>
      <w:r w:rsidRPr="0001571D">
        <w:rPr>
          <w:sz w:val="28"/>
          <w:u w:val="single"/>
        </w:rPr>
        <w:t xml:space="preserve">- класса объекта моделирования, 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  <w:u w:val="single"/>
        </w:rPr>
      </w:pPr>
      <w:r w:rsidRPr="0001571D">
        <w:rPr>
          <w:sz w:val="28"/>
          <w:u w:val="single"/>
        </w:rPr>
        <w:t xml:space="preserve">- вида оцениваемых параметров, 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  <w:u w:val="single"/>
        </w:rPr>
      </w:pPr>
      <w:r w:rsidRPr="0001571D">
        <w:rPr>
          <w:sz w:val="28"/>
          <w:u w:val="single"/>
        </w:rPr>
        <w:t xml:space="preserve">- необходимой точности, 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  <w:u w:val="single"/>
        </w:rPr>
        <w:t>- достоверности результатов моделирования</w:t>
      </w:r>
      <w:r w:rsidRPr="0001571D">
        <w:rPr>
          <w:sz w:val="28"/>
        </w:rPr>
        <w:t>.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Метод статистического моделирования  на ЭВМ</w:t>
      </w:r>
    </w:p>
    <w:p w:rsidR="00AB61E4" w:rsidRPr="00DC785A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 - </w:t>
      </w:r>
      <w:r w:rsidRPr="0001571D">
        <w:rPr>
          <w:sz w:val="28"/>
          <w:u w:val="single"/>
        </w:rPr>
        <w:t>большое число операций</w:t>
      </w:r>
      <w:r w:rsidRPr="0001571D">
        <w:rPr>
          <w:sz w:val="28"/>
        </w:rPr>
        <w:t xml:space="preserve"> =&gt; </w:t>
      </w:r>
      <w:r w:rsidRPr="0001571D">
        <w:rPr>
          <w:sz w:val="28"/>
          <w:u w:val="single"/>
        </w:rPr>
        <w:t>большая доля машинного времени</w:t>
      </w:r>
      <w:r w:rsidRPr="0001571D">
        <w:rPr>
          <w:sz w:val="28"/>
        </w:rPr>
        <w:t xml:space="preserve"> расходуется </w:t>
      </w:r>
      <w:r w:rsidRPr="0001571D">
        <w:rPr>
          <w:sz w:val="28"/>
          <w:u w:val="single"/>
        </w:rPr>
        <w:t>на действия со случайными числами</w:t>
      </w:r>
      <w:r w:rsidRPr="0001571D">
        <w:rPr>
          <w:sz w:val="28"/>
        </w:rPr>
        <w:t xml:space="preserve">. </w:t>
      </w:r>
    </w:p>
    <w:p w:rsidR="00AB61E4" w:rsidRPr="00DC785A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- </w:t>
      </w:r>
      <w:r w:rsidRPr="0001571D">
        <w:rPr>
          <w:sz w:val="28"/>
          <w:u w:val="single"/>
        </w:rPr>
        <w:t>результаты</w:t>
      </w:r>
      <w:r w:rsidRPr="0001571D">
        <w:rPr>
          <w:sz w:val="28"/>
        </w:rPr>
        <w:t xml:space="preserve"> статистического моделирования существенно </w:t>
      </w:r>
      <w:r w:rsidRPr="0001571D">
        <w:rPr>
          <w:sz w:val="28"/>
          <w:u w:val="single"/>
        </w:rPr>
        <w:t>зависят от качества исходных последовательностей случайных чисел</w:t>
      </w:r>
      <w:r w:rsidRPr="0001571D">
        <w:rPr>
          <w:sz w:val="28"/>
        </w:rPr>
        <w:t xml:space="preserve">. </w:t>
      </w:r>
    </w:p>
    <w:p w:rsidR="00AB61E4" w:rsidRPr="0001571D" w:rsidRDefault="00AB61E4" w:rsidP="009A0C18">
      <w:pPr>
        <w:pStyle w:val="ListParagraph"/>
        <w:widowControl w:val="0"/>
        <w:numPr>
          <w:ilvl w:val="0"/>
          <w:numId w:val="1"/>
        </w:numPr>
        <w:spacing w:before="100" w:after="100"/>
        <w:ind w:left="567" w:hanging="284"/>
        <w:jc w:val="both"/>
        <w:rPr>
          <w:sz w:val="28"/>
        </w:rPr>
      </w:pPr>
      <w:r w:rsidRPr="0001571D">
        <w:rPr>
          <w:sz w:val="28"/>
          <w:u w:val="single"/>
        </w:rPr>
        <w:t>Простые и экономичные способы формирования последовательностей случайных чисел требуемого качества во многом определяет возможности практического использования машинного моделирования систем</w:t>
      </w:r>
      <w:r w:rsidRPr="0001571D">
        <w:rPr>
          <w:sz w:val="28"/>
        </w:rPr>
        <w:t>.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  <w:u w:val="single"/>
        </w:rPr>
      </w:pPr>
      <w:r w:rsidRPr="0001571D">
        <w:rPr>
          <w:sz w:val="28"/>
          <w:u w:val="single"/>
        </w:rPr>
        <w:t>Алгоритмический способ</w:t>
      </w:r>
      <w:r w:rsidRPr="0001571D">
        <w:rPr>
          <w:sz w:val="28"/>
        </w:rPr>
        <w:t xml:space="preserve"> получения последовательностей случайных чисел в настоящее время </w:t>
      </w:r>
      <w:r w:rsidRPr="0001571D">
        <w:rPr>
          <w:sz w:val="28"/>
          <w:u w:val="single"/>
        </w:rPr>
        <w:t>считается наиболее эффективным</w:t>
      </w:r>
      <w:r w:rsidRPr="0001571D">
        <w:rPr>
          <w:sz w:val="28"/>
        </w:rPr>
        <w:t xml:space="preserve"> - каждое случайное число вычисляется с помощью соответствующей программы </w:t>
      </w:r>
      <w:r w:rsidRPr="0001571D">
        <w:rPr>
          <w:sz w:val="28"/>
          <w:u w:val="single"/>
        </w:rPr>
        <w:t>по мере возникновения необходимости.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  <w:u w:val="single"/>
        </w:rPr>
        <w:t>Программная имитация случайных воздействий</w:t>
      </w:r>
      <w:r w:rsidRPr="0001571D">
        <w:rPr>
          <w:sz w:val="28"/>
        </w:rPr>
        <w:t xml:space="preserve"> любой сложности </w:t>
      </w:r>
      <w:r w:rsidRPr="0001571D">
        <w:rPr>
          <w:sz w:val="28"/>
          <w:u w:val="single"/>
        </w:rPr>
        <w:t>сводится к генерированию некоторых стандартных (базовых) случайных  процессов и к их последующему функциональному преобразованию. В качестве базового</w:t>
      </w:r>
      <w:r w:rsidRPr="0001571D">
        <w:rPr>
          <w:sz w:val="28"/>
        </w:rPr>
        <w:t xml:space="preserve"> может быть принят любой удобный процесс. Как  показывает практика, </w:t>
      </w:r>
      <w:r w:rsidRPr="0001571D">
        <w:rPr>
          <w:sz w:val="28"/>
          <w:u w:val="single"/>
        </w:rPr>
        <w:t>оптимальным</w:t>
      </w:r>
      <w:r w:rsidRPr="0001571D">
        <w:rPr>
          <w:sz w:val="28"/>
        </w:rPr>
        <w:t xml:space="preserve"> базовым процессом </w:t>
      </w:r>
      <w:r w:rsidRPr="0001571D">
        <w:rPr>
          <w:sz w:val="28"/>
          <w:u w:val="single"/>
        </w:rPr>
        <w:t>является последовательность чисел</w:t>
      </w:r>
      <w:r w:rsidRPr="0001571D">
        <w:rPr>
          <w:sz w:val="28"/>
        </w:rPr>
        <w:t xml:space="preserve"> {</w:t>
      </w:r>
      <w:r w:rsidRPr="0001571D">
        <w:rPr>
          <w:sz w:val="28"/>
          <w:lang w:val="en-US"/>
        </w:rPr>
        <w:t>X</w:t>
      </w:r>
      <w:r w:rsidRPr="0001571D">
        <w:rPr>
          <w:sz w:val="28"/>
        </w:rPr>
        <w:t>}=</w:t>
      </w:r>
      <w:r w:rsidRPr="0001571D">
        <w:rPr>
          <w:sz w:val="28"/>
          <w:lang w:val="en-US"/>
        </w:rPr>
        <w:t>x</w:t>
      </w:r>
      <w:r w:rsidRPr="0001571D">
        <w:rPr>
          <w:sz w:val="28"/>
          <w:vertAlign w:val="subscript"/>
        </w:rPr>
        <w:t>1</w:t>
      </w:r>
      <w:r w:rsidRPr="0001571D">
        <w:rPr>
          <w:sz w:val="28"/>
        </w:rPr>
        <w:t>,</w:t>
      </w:r>
      <w:r w:rsidRPr="0001571D">
        <w:rPr>
          <w:sz w:val="28"/>
          <w:lang w:val="en-US"/>
        </w:rPr>
        <w:t>x</w:t>
      </w:r>
      <w:r w:rsidRPr="0001571D">
        <w:rPr>
          <w:sz w:val="28"/>
          <w:vertAlign w:val="subscript"/>
        </w:rPr>
        <w:t>2</w:t>
      </w:r>
      <w:r w:rsidRPr="0001571D">
        <w:rPr>
          <w:sz w:val="28"/>
        </w:rPr>
        <w:t>,…,</w:t>
      </w:r>
      <w:r w:rsidRPr="0001571D">
        <w:rPr>
          <w:sz w:val="28"/>
          <w:lang w:val="en-US"/>
        </w:rPr>
        <w:t>x</w:t>
      </w:r>
      <w:r w:rsidRPr="0001571D">
        <w:rPr>
          <w:sz w:val="28"/>
          <w:vertAlign w:val="subscript"/>
          <w:lang w:val="en-US"/>
        </w:rPr>
        <w:t>n</w:t>
      </w:r>
      <w:r w:rsidRPr="0001571D">
        <w:rPr>
          <w:sz w:val="28"/>
        </w:rPr>
        <w:t xml:space="preserve">, представляющих собой </w:t>
      </w:r>
      <w:r w:rsidRPr="0001571D">
        <w:rPr>
          <w:sz w:val="28"/>
          <w:u w:val="single"/>
        </w:rPr>
        <w:t xml:space="preserve">реализацию равномерно распределенной на интервале (0,1) случайной величины ξ,  </w:t>
      </w:r>
      <w:r w:rsidRPr="0001571D">
        <w:rPr>
          <w:sz w:val="28"/>
        </w:rPr>
        <w:t xml:space="preserve">или - в статистических терминах - повторную выборку из равномерно распределенной на (0,1) генеральной совокупности значений величины ξ. 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i/>
          <w:sz w:val="28"/>
        </w:rPr>
      </w:pPr>
      <w:r w:rsidRPr="0001571D">
        <w:rPr>
          <w:i/>
          <w:sz w:val="28"/>
        </w:rPr>
        <w:t>Непрерывная случайная величина ξ имеет равномерное распределение в интервале (</w:t>
      </w:r>
      <w:r w:rsidRPr="0001571D">
        <w:rPr>
          <w:i/>
          <w:sz w:val="28"/>
          <w:lang w:val="en-US"/>
        </w:rPr>
        <w:t>a</w:t>
      </w:r>
      <w:r w:rsidRPr="0001571D">
        <w:rPr>
          <w:i/>
          <w:sz w:val="28"/>
        </w:rPr>
        <w:t>,</w:t>
      </w:r>
      <w:r w:rsidRPr="0001571D">
        <w:rPr>
          <w:i/>
          <w:sz w:val="28"/>
          <w:lang w:val="en-US"/>
        </w:rPr>
        <w:t>b</w:t>
      </w:r>
      <w:r w:rsidRPr="0001571D">
        <w:rPr>
          <w:i/>
          <w:sz w:val="28"/>
        </w:rPr>
        <w:t xml:space="preserve">), если ее функции плотности  </w:t>
      </w:r>
      <w:r w:rsidRPr="0001571D">
        <w:rPr>
          <w:i/>
          <w:sz w:val="28"/>
          <w:lang w:val="en-US"/>
        </w:rPr>
        <w:t>f</w:t>
      </w:r>
      <w:r w:rsidRPr="0001571D">
        <w:rPr>
          <w:i/>
          <w:sz w:val="28"/>
          <w:vertAlign w:val="subscript"/>
        </w:rPr>
        <w:t>ξ</w:t>
      </w:r>
      <w:r w:rsidRPr="0001571D">
        <w:rPr>
          <w:i/>
          <w:sz w:val="28"/>
        </w:rPr>
        <w:t>(</w:t>
      </w:r>
      <w:r w:rsidRPr="0001571D">
        <w:rPr>
          <w:i/>
          <w:sz w:val="28"/>
          <w:lang w:val="en-US"/>
        </w:rPr>
        <w:t>x</w:t>
      </w:r>
      <w:r w:rsidRPr="0001571D">
        <w:rPr>
          <w:i/>
          <w:sz w:val="28"/>
        </w:rPr>
        <w:t xml:space="preserve">) и функция распределения </w:t>
      </w:r>
      <w:r w:rsidRPr="0001571D">
        <w:rPr>
          <w:i/>
          <w:sz w:val="28"/>
          <w:lang w:val="en-US"/>
        </w:rPr>
        <w:t>F</w:t>
      </w:r>
      <w:r w:rsidRPr="0001571D">
        <w:rPr>
          <w:i/>
          <w:sz w:val="28"/>
          <w:vertAlign w:val="subscript"/>
        </w:rPr>
        <w:t>ξ</w:t>
      </w:r>
      <w:r w:rsidRPr="0001571D">
        <w:rPr>
          <w:i/>
          <w:sz w:val="28"/>
        </w:rPr>
        <w:t>(</w:t>
      </w:r>
      <w:r w:rsidRPr="0001571D">
        <w:rPr>
          <w:i/>
          <w:sz w:val="28"/>
          <w:lang w:val="en-US"/>
        </w:rPr>
        <w:t>x</w:t>
      </w:r>
      <w:r w:rsidRPr="0001571D">
        <w:rPr>
          <w:i/>
          <w:sz w:val="28"/>
        </w:rPr>
        <w:t>) соответственно имеют вид: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position w:val="-120"/>
          <w:sz w:val="28"/>
        </w:rPr>
        <w:object w:dxaOrig="2920" w:dyaOrig="2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126pt" o:ole="" fillcolor="window">
            <v:imagedata r:id="rId5" o:title=""/>
          </v:shape>
          <o:OLEObject Type="Embed" ProgID="Equation.DSMT4" ShapeID="_x0000_i1025" DrawAspect="Content" ObjectID="_1390242379" r:id="rId6"/>
        </w:objec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i/>
          <w:sz w:val="28"/>
        </w:rPr>
        <w:t xml:space="preserve">Числовые характеристики случайной величины ξ, принимающей значения </w:t>
      </w:r>
      <w:r w:rsidRPr="0001571D">
        <w:rPr>
          <w:i/>
          <w:sz w:val="28"/>
          <w:lang w:val="en-US"/>
        </w:rPr>
        <w:t>x</w:t>
      </w:r>
      <w:r w:rsidRPr="0001571D">
        <w:rPr>
          <w:i/>
          <w:sz w:val="28"/>
        </w:rPr>
        <w:t xml:space="preserve"> - математическое ожидание, дисперсию и среднее квадратическое отклонение соответственно</w:t>
      </w:r>
      <w:r w:rsidRPr="0001571D">
        <w:rPr>
          <w:sz w:val="28"/>
        </w:rPr>
        <w:t>: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position w:val="-100"/>
          <w:sz w:val="28"/>
        </w:rPr>
        <w:object w:dxaOrig="3920" w:dyaOrig="2200">
          <v:shape id="_x0000_i1026" type="#_x0000_t75" style="width:194.25pt;height:110.25pt" o:ole="" fillcolor="window">
            <v:imagedata r:id="rId7" o:title=""/>
          </v:shape>
          <o:OLEObject Type="Embed" ProgID="Equation.DSMT4" ShapeID="_x0000_i1026" DrawAspect="Content" ObjectID="_1390242380" r:id="rId8"/>
        </w:objec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Для  случайной величины равномерно распределенной на интервале (0,1), когда границы интервала </w:t>
      </w:r>
      <w:r w:rsidRPr="0001571D">
        <w:rPr>
          <w:sz w:val="28"/>
          <w:lang w:val="en-US"/>
        </w:rPr>
        <w:t>a</w:t>
      </w:r>
      <w:r w:rsidRPr="0001571D">
        <w:rPr>
          <w:sz w:val="28"/>
        </w:rPr>
        <w:t xml:space="preserve">=0 и </w:t>
      </w:r>
      <w:r w:rsidRPr="0001571D">
        <w:rPr>
          <w:sz w:val="28"/>
          <w:lang w:val="en-US"/>
        </w:rPr>
        <w:t>b</w:t>
      </w:r>
      <w:r w:rsidRPr="0001571D">
        <w:rPr>
          <w:sz w:val="28"/>
        </w:rPr>
        <w:t>=1, функция плотности и функция распределения соответственно имеют вид: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position w:val="-88"/>
          <w:sz w:val="28"/>
        </w:rPr>
        <w:object w:dxaOrig="2400" w:dyaOrig="1880">
          <v:shape id="_x0000_i1027" type="#_x0000_t75" style="width:120pt;height:93pt" o:ole="" fillcolor="window">
            <v:imagedata r:id="rId9" o:title=""/>
          </v:shape>
          <o:OLEObject Type="Embed" ProgID="Equation.DSMT4" ShapeID="_x0000_i1027" DrawAspect="Content" ObjectID="_1390242381" r:id="rId10"/>
        </w:object>
      </w:r>
    </w:p>
    <w:p w:rsidR="00AB61E4" w:rsidRPr="007400D4" w:rsidRDefault="00AB61E4" w:rsidP="00182491">
      <w:pPr>
        <w:widowControl w:val="0"/>
        <w:spacing w:before="100" w:after="100"/>
        <w:ind w:firstLine="720"/>
        <w:jc w:val="center"/>
        <w:rPr>
          <w:sz w:val="36"/>
          <w:szCs w:val="36"/>
          <w:u w:val="single"/>
        </w:rPr>
      </w:pPr>
      <w:r w:rsidRPr="0001571D">
        <w:rPr>
          <w:sz w:val="36"/>
          <w:szCs w:val="36"/>
        </w:rPr>
        <w:t xml:space="preserve">Такое распределение имеет </w:t>
      </w:r>
      <w:r w:rsidRPr="007400D4">
        <w:rPr>
          <w:sz w:val="36"/>
          <w:szCs w:val="36"/>
          <w:u w:val="single"/>
        </w:rPr>
        <w:t>математическое ожидание</w:t>
      </w:r>
    </w:p>
    <w:p w:rsidR="00AB61E4" w:rsidRPr="0001571D" w:rsidRDefault="00AB61E4" w:rsidP="00182491">
      <w:pPr>
        <w:widowControl w:val="0"/>
        <w:spacing w:before="100" w:after="100"/>
        <w:ind w:firstLine="720"/>
        <w:jc w:val="center"/>
        <w:rPr>
          <w:sz w:val="36"/>
          <w:szCs w:val="36"/>
          <w:u w:val="single"/>
        </w:rPr>
      </w:pPr>
      <w:r w:rsidRPr="007400D4">
        <w:rPr>
          <w:sz w:val="36"/>
          <w:szCs w:val="36"/>
          <w:u w:val="single"/>
          <w:lang w:val="en-US"/>
        </w:rPr>
        <w:t>M</w:t>
      </w:r>
      <w:r w:rsidRPr="007400D4">
        <w:rPr>
          <w:sz w:val="36"/>
          <w:szCs w:val="36"/>
          <w:u w:val="single"/>
        </w:rPr>
        <w:t>[ξ]=0.5</w:t>
      </w:r>
      <w:r w:rsidRPr="0001571D">
        <w:rPr>
          <w:sz w:val="36"/>
          <w:szCs w:val="36"/>
        </w:rPr>
        <w:t xml:space="preserve"> и </w:t>
      </w:r>
      <w:r w:rsidRPr="007400D4">
        <w:rPr>
          <w:sz w:val="36"/>
          <w:szCs w:val="36"/>
          <w:u w:val="single"/>
        </w:rPr>
        <w:t xml:space="preserve">дисперсию </w:t>
      </w:r>
      <w:r w:rsidRPr="007400D4">
        <w:rPr>
          <w:sz w:val="36"/>
          <w:szCs w:val="36"/>
          <w:u w:val="single"/>
          <w:lang w:val="en-US"/>
        </w:rPr>
        <w:t>D</w:t>
      </w:r>
      <w:r w:rsidRPr="007400D4">
        <w:rPr>
          <w:sz w:val="36"/>
          <w:szCs w:val="36"/>
          <w:u w:val="single"/>
        </w:rPr>
        <w:t>[</w:t>
      </w:r>
      <w:r w:rsidRPr="007400D4">
        <w:rPr>
          <w:sz w:val="36"/>
          <w:szCs w:val="36"/>
          <w:u w:val="single"/>
          <w:lang w:val="en-US"/>
        </w:rPr>
        <w:t>ξ</w:t>
      </w:r>
      <w:r w:rsidRPr="007400D4">
        <w:rPr>
          <w:sz w:val="36"/>
          <w:szCs w:val="36"/>
          <w:u w:val="single"/>
        </w:rPr>
        <w:t>]</w:t>
      </w:r>
      <w:r w:rsidRPr="0001571D">
        <w:rPr>
          <w:sz w:val="36"/>
          <w:szCs w:val="36"/>
        </w:rPr>
        <w:t>=</w:t>
      </w:r>
      <w:r w:rsidRPr="0001571D">
        <w:rPr>
          <w:position w:val="-24"/>
          <w:sz w:val="36"/>
          <w:szCs w:val="36"/>
          <w:lang w:val="en-US"/>
        </w:rPr>
        <w:object w:dxaOrig="320" w:dyaOrig="620">
          <v:shape id="_x0000_i1028" type="#_x0000_t75" style="width:19.5pt;height:37.5pt" o:ole="" fillcolor="window">
            <v:imagedata r:id="rId11" o:title=""/>
          </v:shape>
          <o:OLEObject Type="Embed" ProgID="Equation.DSMT4" ShapeID="_x0000_i1028" DrawAspect="Content" ObjectID="_1390242382" r:id="rId12"/>
        </w:object>
      </w:r>
      <w:r w:rsidRPr="0001571D">
        <w:rPr>
          <w:sz w:val="36"/>
          <w:szCs w:val="36"/>
        </w:rPr>
        <w:t xml:space="preserve"> (≈0,083),  а σ</w:t>
      </w:r>
      <w:r w:rsidRPr="0001571D">
        <w:rPr>
          <w:sz w:val="36"/>
          <w:szCs w:val="36"/>
          <w:vertAlign w:val="subscript"/>
        </w:rPr>
        <w:t>ξ</w:t>
      </w:r>
      <w:r w:rsidRPr="0001571D">
        <w:rPr>
          <w:sz w:val="36"/>
          <w:szCs w:val="36"/>
        </w:rPr>
        <w:t>=</w:t>
      </w:r>
      <w:r w:rsidRPr="0001571D">
        <w:rPr>
          <w:position w:val="-28"/>
          <w:sz w:val="36"/>
          <w:szCs w:val="36"/>
        </w:rPr>
        <w:object w:dxaOrig="520" w:dyaOrig="660">
          <v:shape id="_x0000_i1029" type="#_x0000_t75" style="width:31.5pt;height:39.75pt" o:ole="" fillcolor="window">
            <v:imagedata r:id="rId13" o:title=""/>
          </v:shape>
          <o:OLEObject Type="Embed" ProgID="Equation.DSMT4" ShapeID="_x0000_i1029" DrawAspect="Content" ObjectID="_1390242383" r:id="rId14"/>
        </w:object>
      </w:r>
      <w:r w:rsidRPr="0001571D">
        <w:rPr>
          <w:sz w:val="36"/>
          <w:szCs w:val="36"/>
        </w:rPr>
        <w:t xml:space="preserve"> (≈0,3).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  <w:u w:val="single"/>
        </w:rPr>
      </w:pPr>
      <w:r w:rsidRPr="0001571D">
        <w:rPr>
          <w:sz w:val="28"/>
          <w:u w:val="single"/>
        </w:rPr>
        <w:t xml:space="preserve">Это распределение получить на цифровой ЭВМ невозможно, так как машина оперирует с </w:t>
      </w:r>
      <w:r w:rsidRPr="0001571D">
        <w:rPr>
          <w:sz w:val="28"/>
          <w:u w:val="single"/>
          <w:lang w:val="en-US"/>
        </w:rPr>
        <w:t>n</w:t>
      </w:r>
      <w:r w:rsidRPr="0001571D">
        <w:rPr>
          <w:sz w:val="28"/>
          <w:u w:val="single"/>
        </w:rPr>
        <w:t>-разрядными числами</w:t>
      </w:r>
      <w:r w:rsidRPr="0001571D">
        <w:rPr>
          <w:sz w:val="28"/>
        </w:rPr>
        <w:t xml:space="preserve">. Поэтому на ЭВМ </w:t>
      </w:r>
      <w:r w:rsidRPr="0001571D">
        <w:rPr>
          <w:sz w:val="28"/>
          <w:u w:val="single"/>
        </w:rPr>
        <w:t>вместо непрерывной совокупности</w:t>
      </w:r>
      <w:r w:rsidRPr="0001571D">
        <w:rPr>
          <w:sz w:val="28"/>
        </w:rPr>
        <w:t xml:space="preserve"> равномерных случайных чисел интервала (0,1) </w:t>
      </w:r>
      <w:r w:rsidRPr="0001571D">
        <w:rPr>
          <w:sz w:val="28"/>
          <w:u w:val="single"/>
        </w:rPr>
        <w:t xml:space="preserve">используют дискретную последовательность </w:t>
      </w:r>
      <w:r w:rsidRPr="0001571D">
        <w:rPr>
          <w:sz w:val="28"/>
        </w:rPr>
        <w:t>из 2</w:t>
      </w:r>
      <w:r w:rsidRPr="0001571D">
        <w:rPr>
          <w:sz w:val="28"/>
          <w:vertAlign w:val="superscript"/>
          <w:lang w:val="en-US"/>
        </w:rPr>
        <w:t>n</w:t>
      </w:r>
      <w:r w:rsidRPr="0001571D">
        <w:rPr>
          <w:sz w:val="28"/>
        </w:rPr>
        <w:t xml:space="preserve"> случайных</w:t>
      </w:r>
      <w:r w:rsidRPr="0001571D">
        <w:rPr>
          <w:sz w:val="28"/>
          <w:u w:val="single"/>
        </w:rPr>
        <w:t xml:space="preserve"> чисел того же интервала. Закон распределения такой дискретной последовательности называют квазиравномерным распределением.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СВ ξ, имеющая квазиравномерное распределение в интервале (0,1) принимает значения </w:t>
      </w:r>
      <w:r w:rsidRPr="0001571D">
        <w:rPr>
          <w:position w:val="-24"/>
          <w:sz w:val="28"/>
        </w:rPr>
        <w:object w:dxaOrig="1040" w:dyaOrig="620">
          <v:shape id="_x0000_i1030" type="#_x0000_t75" style="width:51.75pt;height:30.75pt" o:ole="" fillcolor="window">
            <v:imagedata r:id="rId15" o:title=""/>
          </v:shape>
          <o:OLEObject Type="Embed" ProgID="Equation.DSMT4" ShapeID="_x0000_i1030" DrawAspect="Content" ObjectID="_1390242384" r:id="rId16"/>
        </w:object>
      </w:r>
      <w:r w:rsidRPr="0001571D">
        <w:rPr>
          <w:sz w:val="28"/>
        </w:rPr>
        <w:t xml:space="preserve"> с вероятностями  </w:t>
      </w:r>
      <w:r w:rsidRPr="0001571D">
        <w:rPr>
          <w:sz w:val="28"/>
          <w:lang w:val="en-US"/>
        </w:rPr>
        <w:t>p</w:t>
      </w:r>
      <w:r w:rsidRPr="0001571D">
        <w:rPr>
          <w:sz w:val="28"/>
          <w:vertAlign w:val="subscript"/>
          <w:lang w:val="en-US"/>
        </w:rPr>
        <w:t>i</w:t>
      </w:r>
      <w:r w:rsidRPr="0001571D">
        <w:rPr>
          <w:sz w:val="28"/>
        </w:rPr>
        <w:t>=</w:t>
      </w:r>
      <w:r w:rsidRPr="0001571D">
        <w:rPr>
          <w:sz w:val="28"/>
          <w:lang w:val="en-US"/>
        </w:rPr>
        <w:t>i</w:t>
      </w:r>
      <w:r w:rsidRPr="0001571D">
        <w:rPr>
          <w:sz w:val="28"/>
        </w:rPr>
        <w:t>/(2</w:t>
      </w:r>
      <w:r w:rsidRPr="0001571D">
        <w:rPr>
          <w:sz w:val="28"/>
          <w:vertAlign w:val="superscript"/>
          <w:lang w:val="en-US"/>
        </w:rPr>
        <w:t>n</w:t>
      </w:r>
      <w:r w:rsidRPr="0001571D">
        <w:rPr>
          <w:sz w:val="28"/>
        </w:rPr>
        <w:t xml:space="preserve">-1),  </w:t>
      </w:r>
      <w:r w:rsidRPr="0001571D">
        <w:rPr>
          <w:sz w:val="28"/>
          <w:lang w:val="en-US"/>
        </w:rPr>
        <w:t>i</w:t>
      </w:r>
      <w:r w:rsidRPr="0001571D">
        <w:rPr>
          <w:sz w:val="28"/>
        </w:rPr>
        <w:t>=0,…,2</w:t>
      </w:r>
      <w:r w:rsidRPr="0001571D">
        <w:rPr>
          <w:sz w:val="28"/>
          <w:vertAlign w:val="superscript"/>
          <w:lang w:val="en-US"/>
        </w:rPr>
        <w:t>n</w:t>
      </w:r>
      <w:r w:rsidRPr="0001571D">
        <w:rPr>
          <w:sz w:val="28"/>
        </w:rPr>
        <w:t>-1.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Математическое ожидание и дисперсия квазиравномерной случайной величины соответственно имеют вид: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position w:val="-58"/>
          <w:sz w:val="28"/>
        </w:rPr>
        <w:object w:dxaOrig="1820" w:dyaOrig="1280">
          <v:shape id="_x0000_i1031" type="#_x0000_t75" style="width:111pt;height:77.25pt" o:ole="" fillcolor="window">
            <v:imagedata r:id="rId17" o:title=""/>
          </v:shape>
          <o:OLEObject Type="Embed" ProgID="Equation.DSMT4" ShapeID="_x0000_i1031" DrawAspect="Content" ObjectID="_1390242385" r:id="rId18"/>
        </w:object>
      </w:r>
    </w:p>
    <w:p w:rsidR="00AB61E4" w:rsidRPr="0001571D" w:rsidRDefault="00AB61E4" w:rsidP="003A4FAB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noProof/>
        </w:rPr>
        <w:pict>
          <v:line id="_x0000_s1026" style="position:absolute;left:0;text-align:left;z-index:251658240" from="437.65pt,325.4pt" to="437.65pt,325.4pt" o:allowincell="f"/>
        </w:pict>
      </w:r>
      <w:r w:rsidRPr="0001571D">
        <w:rPr>
          <w:sz w:val="28"/>
        </w:rPr>
        <w:t xml:space="preserve">Таким образом, математическое ожидание квазиравномерной случайной величины совпадает с математическим ожиданием равномерной случайной последовательности интервала (0,1), а дисперсия отличается только множителем </w:t>
      </w:r>
      <w:r w:rsidRPr="0001571D">
        <w:rPr>
          <w:position w:val="-28"/>
          <w:sz w:val="28"/>
        </w:rPr>
        <w:object w:dxaOrig="740" w:dyaOrig="780">
          <v:shape id="_x0000_i1032" type="#_x0000_t75" style="width:36.75pt;height:39pt" o:ole="" fillcolor="window">
            <v:imagedata r:id="rId19" o:title=""/>
          </v:shape>
          <o:OLEObject Type="Embed" ProgID="Equation.DSMT4" ShapeID="_x0000_i1032" DrawAspect="Content" ObjectID="_1390242386" r:id="rId20"/>
        </w:object>
      </w:r>
      <w:r w:rsidRPr="0001571D">
        <w:rPr>
          <w:sz w:val="28"/>
        </w:rPr>
        <w:t xml:space="preserve">, который при достаточно больших </w:t>
      </w:r>
      <w:r w:rsidRPr="0001571D">
        <w:rPr>
          <w:sz w:val="28"/>
          <w:lang w:val="en-US"/>
        </w:rPr>
        <w:t>n</w:t>
      </w:r>
      <w:r w:rsidRPr="0001571D">
        <w:rPr>
          <w:sz w:val="28"/>
        </w:rPr>
        <w:t xml:space="preserve"> близок к единице.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  <w:u w:val="single"/>
        </w:rPr>
      </w:pP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  <w:u w:val="single"/>
        </w:rPr>
        <w:t>На ЭВМ невозможно получить идеальную последовательность случайных чисел хотя бы потому, что на ней можно оперировать только с конечным множеством чисел</w:t>
      </w:r>
      <w:r w:rsidRPr="0001571D">
        <w:rPr>
          <w:sz w:val="28"/>
        </w:rPr>
        <w:t xml:space="preserve">. Кроме того, для получения значений </w:t>
      </w:r>
      <w:r w:rsidRPr="0001571D">
        <w:rPr>
          <w:sz w:val="28"/>
          <w:lang w:val="en-US"/>
        </w:rPr>
        <w:t>x</w:t>
      </w:r>
      <w:r w:rsidRPr="0001571D">
        <w:rPr>
          <w:sz w:val="28"/>
        </w:rPr>
        <w:t xml:space="preserve"> случайной величины ξ используются формулы (алгоритмы). </w:t>
      </w:r>
      <w:r w:rsidRPr="0001571D">
        <w:rPr>
          <w:sz w:val="28"/>
          <w:u w:val="single"/>
        </w:rPr>
        <w:t>Поэтому такие последовательности, являющиеся по своей сути детерминированными, называются псевдослучайными</w:t>
      </w:r>
      <w:r w:rsidRPr="0001571D">
        <w:rPr>
          <w:sz w:val="28"/>
        </w:rPr>
        <w:t>.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  <w:u w:val="single"/>
        </w:rPr>
        <w:t>Набор требований, которым должен удовлетворять идеальный генератор</w:t>
      </w:r>
      <w:r w:rsidRPr="0001571D">
        <w:rPr>
          <w:sz w:val="28"/>
        </w:rPr>
        <w:t>: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 - полученные с помощью идеального генератора псевдослучайные последовательности чисел должны состоять из квазиравномерно распределенных чисел, 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- содержать статистически независимые числа, 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- быть воспроизводимыми, 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- иметь неповторяющиеся числа, 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- получаться с минимальными затратами машинного времени, 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- занимать минимальный объем машинной памяти.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Наибольшее применение в практике моделирования на ЭВМ для генерации последовательностей псевдослучайных чисел находят </w:t>
      </w:r>
      <w:r w:rsidRPr="0001571D">
        <w:rPr>
          <w:sz w:val="28"/>
          <w:u w:val="single"/>
        </w:rPr>
        <w:t>алгоритмы вида</w:t>
      </w:r>
      <w:r w:rsidRPr="0001571D">
        <w:rPr>
          <w:sz w:val="28"/>
        </w:rPr>
        <w:t>: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                               </w:t>
      </w:r>
      <w:r w:rsidRPr="0001571D">
        <w:rPr>
          <w:sz w:val="28"/>
          <w:lang w:val="en-US"/>
        </w:rPr>
        <w:t>x</w:t>
      </w:r>
      <w:r w:rsidRPr="0001571D">
        <w:rPr>
          <w:sz w:val="28"/>
          <w:vertAlign w:val="subscript"/>
          <w:lang w:val="en-US"/>
        </w:rPr>
        <w:t>i</w:t>
      </w:r>
      <w:r w:rsidRPr="0001571D">
        <w:rPr>
          <w:sz w:val="28"/>
          <w:vertAlign w:val="subscript"/>
        </w:rPr>
        <w:t>+1</w:t>
      </w:r>
      <w:r w:rsidRPr="0001571D">
        <w:rPr>
          <w:sz w:val="28"/>
        </w:rPr>
        <w:t>=Ф(</w:t>
      </w:r>
      <w:r w:rsidRPr="0001571D">
        <w:rPr>
          <w:sz w:val="28"/>
          <w:lang w:val="en-US"/>
        </w:rPr>
        <w:t>x</w:t>
      </w:r>
      <w:r w:rsidRPr="0001571D">
        <w:rPr>
          <w:sz w:val="28"/>
          <w:vertAlign w:val="subscript"/>
          <w:lang w:val="en-US"/>
        </w:rPr>
        <w:t>i</w:t>
      </w:r>
      <w:r w:rsidRPr="0001571D">
        <w:rPr>
          <w:sz w:val="28"/>
        </w:rPr>
        <w:t>),</w:t>
      </w:r>
      <w:r w:rsidRPr="0001571D">
        <w:rPr>
          <w:sz w:val="28"/>
        </w:rPr>
        <w:tab/>
      </w:r>
      <w:r w:rsidRPr="0001571D">
        <w:rPr>
          <w:sz w:val="28"/>
        </w:rPr>
        <w:tab/>
      </w:r>
      <w:r w:rsidRPr="0001571D">
        <w:rPr>
          <w:sz w:val="28"/>
        </w:rPr>
        <w:tab/>
      </w:r>
    </w:p>
    <w:p w:rsidR="00AB61E4" w:rsidRPr="0001571D" w:rsidRDefault="00AB61E4" w:rsidP="00C54616">
      <w:pPr>
        <w:widowControl w:val="0"/>
        <w:spacing w:before="100" w:after="100"/>
        <w:jc w:val="both"/>
        <w:rPr>
          <w:sz w:val="28"/>
        </w:rPr>
      </w:pPr>
      <w:r w:rsidRPr="0001571D">
        <w:rPr>
          <w:sz w:val="28"/>
        </w:rPr>
        <w:t xml:space="preserve">представляющие собой </w:t>
      </w:r>
      <w:r w:rsidRPr="0001571D">
        <w:rPr>
          <w:sz w:val="28"/>
          <w:u w:val="single"/>
        </w:rPr>
        <w:t xml:space="preserve">рекуррентные соотношения первого порядка, для которых начальное число </w:t>
      </w:r>
      <w:r w:rsidRPr="0001571D">
        <w:rPr>
          <w:sz w:val="28"/>
          <w:u w:val="single"/>
          <w:lang w:val="en-US"/>
        </w:rPr>
        <w:t>x</w:t>
      </w:r>
      <w:r w:rsidRPr="0001571D">
        <w:rPr>
          <w:sz w:val="28"/>
          <w:u w:val="single"/>
          <w:vertAlign w:val="subscript"/>
        </w:rPr>
        <w:t>0</w:t>
      </w:r>
      <w:r w:rsidRPr="0001571D">
        <w:rPr>
          <w:sz w:val="28"/>
          <w:u w:val="single"/>
        </w:rPr>
        <w:t xml:space="preserve"> и постоянные параметры заданы</w:t>
      </w:r>
      <w:r w:rsidRPr="0001571D">
        <w:rPr>
          <w:sz w:val="28"/>
        </w:rPr>
        <w:t>.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Рассмотрим некоторые процедуры получения последовательностей псевдослучайных квазиравномерно распределенных чисел, которые нашли применение в практике статистического моделирования систем на ЭВМ.</w:t>
      </w:r>
    </w:p>
    <w:p w:rsidR="00AB61E4" w:rsidRPr="0001571D" w:rsidRDefault="00AB61E4" w:rsidP="00C54616">
      <w:pPr>
        <w:widowControl w:val="0"/>
        <w:spacing w:before="100" w:after="100"/>
        <w:ind w:firstLine="720"/>
        <w:jc w:val="both"/>
        <w:rPr>
          <w:sz w:val="28"/>
        </w:rPr>
      </w:pP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b/>
          <w:sz w:val="28"/>
        </w:rPr>
      </w:pPr>
    </w:p>
    <w:p w:rsidR="00AB61E4" w:rsidRPr="0001571D" w:rsidRDefault="00AB61E4" w:rsidP="00D4000A">
      <w:pPr>
        <w:pStyle w:val="ListParagraph"/>
        <w:widowControl w:val="0"/>
        <w:numPr>
          <w:ilvl w:val="0"/>
          <w:numId w:val="2"/>
        </w:numPr>
        <w:spacing w:before="100" w:after="100"/>
        <w:ind w:left="0" w:firstLine="709"/>
        <w:jc w:val="both"/>
        <w:rPr>
          <w:b/>
          <w:sz w:val="28"/>
          <w:u w:val="single"/>
        </w:rPr>
      </w:pPr>
      <w:r w:rsidRPr="0001571D">
        <w:rPr>
          <w:b/>
          <w:sz w:val="28"/>
          <w:u w:val="single"/>
        </w:rPr>
        <w:t xml:space="preserve">Метод серединных квадратов. </w:t>
      </w:r>
    </w:p>
    <w:p w:rsidR="00AB61E4" w:rsidRPr="0001571D" w:rsidRDefault="00AB61E4" w:rsidP="00D4000A">
      <w:pPr>
        <w:pStyle w:val="ListParagraph"/>
        <w:widowControl w:val="0"/>
        <w:spacing w:before="100" w:after="100"/>
        <w:ind w:left="0" w:firstLine="709"/>
        <w:jc w:val="both"/>
        <w:rPr>
          <w:sz w:val="28"/>
        </w:rPr>
      </w:pPr>
      <w:r w:rsidRPr="0001571D">
        <w:rPr>
          <w:sz w:val="28"/>
        </w:rPr>
        <w:t>Имеется 2</w:t>
      </w:r>
      <w:r w:rsidRPr="0001571D">
        <w:rPr>
          <w:sz w:val="28"/>
          <w:lang w:val="en-US"/>
        </w:rPr>
        <w:t>n</w:t>
      </w:r>
      <w:r w:rsidRPr="0001571D">
        <w:rPr>
          <w:sz w:val="28"/>
        </w:rPr>
        <w:t xml:space="preserve"> - разрядное число, меньшее 1: </w:t>
      </w:r>
      <w:r w:rsidRPr="0001571D">
        <w:rPr>
          <w:sz w:val="28"/>
          <w:lang w:val="en-US"/>
        </w:rPr>
        <w:t>x</w:t>
      </w:r>
      <w:r w:rsidRPr="0001571D">
        <w:rPr>
          <w:sz w:val="28"/>
          <w:vertAlign w:val="subscript"/>
          <w:lang w:val="en-US"/>
        </w:rPr>
        <w:t>i</w:t>
      </w:r>
      <w:r w:rsidRPr="0001571D">
        <w:rPr>
          <w:sz w:val="28"/>
        </w:rPr>
        <w:t>=0,</w:t>
      </w:r>
      <w:r w:rsidRPr="0001571D">
        <w:rPr>
          <w:sz w:val="28"/>
          <w:lang w:val="en-US"/>
        </w:rPr>
        <w:t>a</w:t>
      </w:r>
      <w:r w:rsidRPr="0001571D">
        <w:rPr>
          <w:sz w:val="28"/>
          <w:vertAlign w:val="subscript"/>
        </w:rPr>
        <w:t>1</w:t>
      </w:r>
      <w:r w:rsidRPr="0001571D">
        <w:rPr>
          <w:sz w:val="28"/>
          <w:lang w:val="en-US"/>
        </w:rPr>
        <w:t>a</w:t>
      </w:r>
      <w:r w:rsidRPr="0001571D">
        <w:rPr>
          <w:sz w:val="28"/>
          <w:vertAlign w:val="subscript"/>
        </w:rPr>
        <w:t>2</w:t>
      </w:r>
      <w:r w:rsidRPr="0001571D">
        <w:rPr>
          <w:sz w:val="28"/>
        </w:rPr>
        <w:t>…</w:t>
      </w:r>
      <w:r w:rsidRPr="0001571D">
        <w:rPr>
          <w:sz w:val="28"/>
          <w:lang w:val="en-US"/>
        </w:rPr>
        <w:t>a</w:t>
      </w:r>
      <w:r w:rsidRPr="0001571D">
        <w:rPr>
          <w:sz w:val="28"/>
          <w:vertAlign w:val="subscript"/>
        </w:rPr>
        <w:t>2</w:t>
      </w:r>
      <w:r w:rsidRPr="0001571D">
        <w:rPr>
          <w:sz w:val="28"/>
          <w:vertAlign w:val="subscript"/>
          <w:lang w:val="en-US"/>
        </w:rPr>
        <w:t>n</w:t>
      </w:r>
      <w:r w:rsidRPr="0001571D">
        <w:rPr>
          <w:sz w:val="28"/>
        </w:rPr>
        <w:t xml:space="preserve">. Возведем его в квадрат: </w:t>
      </w:r>
      <w:r w:rsidRPr="0001571D">
        <w:rPr>
          <w:sz w:val="28"/>
          <w:lang w:val="en-US"/>
        </w:rPr>
        <w:t>x</w:t>
      </w:r>
      <w:r w:rsidRPr="0001571D">
        <w:rPr>
          <w:sz w:val="28"/>
          <w:vertAlign w:val="subscript"/>
          <w:lang w:val="en-US"/>
        </w:rPr>
        <w:t>i</w:t>
      </w:r>
      <w:r w:rsidRPr="0001571D">
        <w:rPr>
          <w:sz w:val="28"/>
          <w:vertAlign w:val="superscript"/>
        </w:rPr>
        <w:t>2</w:t>
      </w:r>
      <w:r w:rsidRPr="0001571D">
        <w:rPr>
          <w:sz w:val="28"/>
        </w:rPr>
        <w:t>=0,</w:t>
      </w:r>
      <w:r w:rsidRPr="0001571D">
        <w:rPr>
          <w:sz w:val="28"/>
          <w:lang w:val="en-US"/>
        </w:rPr>
        <w:t>b</w:t>
      </w:r>
      <w:r w:rsidRPr="0001571D">
        <w:rPr>
          <w:sz w:val="28"/>
          <w:vertAlign w:val="subscript"/>
        </w:rPr>
        <w:t>1</w:t>
      </w:r>
      <w:r w:rsidRPr="0001571D">
        <w:rPr>
          <w:sz w:val="28"/>
          <w:lang w:val="en-US"/>
        </w:rPr>
        <w:t>b</w:t>
      </w:r>
      <w:r w:rsidRPr="0001571D">
        <w:rPr>
          <w:sz w:val="28"/>
          <w:vertAlign w:val="subscript"/>
        </w:rPr>
        <w:t>2</w:t>
      </w:r>
      <w:r w:rsidRPr="0001571D">
        <w:rPr>
          <w:sz w:val="28"/>
        </w:rPr>
        <w:t>…</w:t>
      </w:r>
      <w:r w:rsidRPr="0001571D">
        <w:rPr>
          <w:sz w:val="28"/>
          <w:lang w:val="en-US"/>
        </w:rPr>
        <w:t>b</w:t>
      </w:r>
      <w:r w:rsidRPr="0001571D">
        <w:rPr>
          <w:sz w:val="28"/>
          <w:vertAlign w:val="subscript"/>
        </w:rPr>
        <w:t>4</w:t>
      </w:r>
      <w:r w:rsidRPr="0001571D">
        <w:rPr>
          <w:sz w:val="28"/>
          <w:vertAlign w:val="subscript"/>
          <w:lang w:val="en-US"/>
        </w:rPr>
        <w:t>n</w:t>
      </w:r>
      <w:r w:rsidRPr="0001571D">
        <w:rPr>
          <w:sz w:val="28"/>
        </w:rPr>
        <w:t>, а затем выделим средние 2</w:t>
      </w:r>
      <w:r w:rsidRPr="0001571D">
        <w:rPr>
          <w:sz w:val="28"/>
          <w:lang w:val="en-US"/>
        </w:rPr>
        <w:t>n</w:t>
      </w:r>
      <w:r w:rsidRPr="0001571D">
        <w:rPr>
          <w:sz w:val="28"/>
        </w:rPr>
        <w:t xml:space="preserve">  разрядов </w:t>
      </w:r>
      <w:r w:rsidRPr="0001571D">
        <w:rPr>
          <w:sz w:val="28"/>
          <w:lang w:val="en-US"/>
        </w:rPr>
        <w:t>x</w:t>
      </w:r>
      <w:r w:rsidRPr="0001571D">
        <w:rPr>
          <w:sz w:val="28"/>
          <w:vertAlign w:val="subscript"/>
          <w:lang w:val="en-US"/>
        </w:rPr>
        <w:t>i</w:t>
      </w:r>
      <w:r w:rsidRPr="0001571D">
        <w:rPr>
          <w:sz w:val="28"/>
          <w:vertAlign w:val="subscript"/>
        </w:rPr>
        <w:t>+1</w:t>
      </w:r>
      <w:r w:rsidRPr="0001571D">
        <w:rPr>
          <w:sz w:val="28"/>
        </w:rPr>
        <w:t>=</w:t>
      </w:r>
      <w:r w:rsidRPr="0001571D">
        <w:rPr>
          <w:sz w:val="28"/>
          <w:lang w:val="en-US"/>
        </w:rPr>
        <w:t>b</w:t>
      </w:r>
      <w:r w:rsidRPr="0001571D">
        <w:rPr>
          <w:sz w:val="28"/>
          <w:vertAlign w:val="subscript"/>
          <w:lang w:val="en-US"/>
        </w:rPr>
        <w:t>n</w:t>
      </w:r>
      <w:r w:rsidRPr="0001571D">
        <w:rPr>
          <w:sz w:val="28"/>
          <w:vertAlign w:val="subscript"/>
        </w:rPr>
        <w:t>+1</w:t>
      </w:r>
      <w:r w:rsidRPr="0001571D">
        <w:rPr>
          <w:sz w:val="28"/>
          <w:lang w:val="en-US"/>
        </w:rPr>
        <w:t>b</w:t>
      </w:r>
      <w:r w:rsidRPr="0001571D">
        <w:rPr>
          <w:sz w:val="28"/>
          <w:vertAlign w:val="subscript"/>
          <w:lang w:val="en-US"/>
        </w:rPr>
        <w:t>n</w:t>
      </w:r>
      <w:r w:rsidRPr="0001571D">
        <w:rPr>
          <w:sz w:val="28"/>
          <w:vertAlign w:val="subscript"/>
        </w:rPr>
        <w:t>+2</w:t>
      </w:r>
      <w:r w:rsidRPr="0001571D">
        <w:rPr>
          <w:sz w:val="28"/>
        </w:rPr>
        <w:t>…</w:t>
      </w:r>
      <w:r w:rsidRPr="0001571D">
        <w:rPr>
          <w:sz w:val="28"/>
          <w:lang w:val="en-US"/>
        </w:rPr>
        <w:t>b</w:t>
      </w:r>
      <w:r w:rsidRPr="0001571D">
        <w:rPr>
          <w:sz w:val="28"/>
          <w:vertAlign w:val="subscript"/>
        </w:rPr>
        <w:t>3</w:t>
      </w:r>
      <w:r w:rsidRPr="0001571D">
        <w:rPr>
          <w:sz w:val="28"/>
          <w:vertAlign w:val="subscript"/>
          <w:lang w:val="en-US"/>
        </w:rPr>
        <w:t>n</w:t>
      </w:r>
      <w:r w:rsidRPr="0001571D">
        <w:rPr>
          <w:sz w:val="28"/>
        </w:rPr>
        <w:t xml:space="preserve">, которые и будут являться очередным числом псевдослучайной последовательности. 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Недостаток этого метода - наличие корреляции между числами последовательности, а в ряде случаев случайность вообще может отсутствовать. Например, если x</w:t>
      </w:r>
      <w:r w:rsidRPr="0001571D">
        <w:rPr>
          <w:sz w:val="28"/>
          <w:vertAlign w:val="subscript"/>
        </w:rPr>
        <w:t>0</w:t>
      </w:r>
      <w:r w:rsidRPr="0001571D">
        <w:rPr>
          <w:sz w:val="28"/>
        </w:rPr>
        <w:t>=0.4500, то (x</w:t>
      </w:r>
      <w:r w:rsidRPr="0001571D">
        <w:rPr>
          <w:sz w:val="28"/>
          <w:vertAlign w:val="subscript"/>
        </w:rPr>
        <w:t>0</w:t>
      </w:r>
      <w:r w:rsidRPr="0001571D">
        <w:rPr>
          <w:sz w:val="28"/>
        </w:rPr>
        <w:t>)</w:t>
      </w:r>
      <w:r w:rsidRPr="0001571D">
        <w:rPr>
          <w:sz w:val="28"/>
          <w:vertAlign w:val="superscript"/>
        </w:rPr>
        <w:t>2</w:t>
      </w:r>
      <w:r w:rsidRPr="0001571D">
        <w:rPr>
          <w:sz w:val="28"/>
        </w:rPr>
        <w:t>=0.20250000,</w:t>
      </w:r>
      <w:r w:rsidRPr="0001571D">
        <w:t xml:space="preserve"> </w:t>
      </w:r>
      <w:r w:rsidRPr="0001571D">
        <w:rPr>
          <w:sz w:val="28"/>
          <w:lang w:val="en-US"/>
        </w:rPr>
        <w:t>x</w:t>
      </w:r>
      <w:r w:rsidRPr="0001571D">
        <w:rPr>
          <w:sz w:val="28"/>
          <w:vertAlign w:val="subscript"/>
        </w:rPr>
        <w:t>1</w:t>
      </w:r>
      <w:r w:rsidRPr="0001571D">
        <w:rPr>
          <w:sz w:val="28"/>
        </w:rPr>
        <w:t>=0.2500, (x</w:t>
      </w:r>
      <w:r w:rsidRPr="0001571D">
        <w:rPr>
          <w:sz w:val="28"/>
          <w:vertAlign w:val="subscript"/>
        </w:rPr>
        <w:t>1</w:t>
      </w:r>
      <w:r w:rsidRPr="0001571D">
        <w:rPr>
          <w:sz w:val="28"/>
        </w:rPr>
        <w:t>)</w:t>
      </w:r>
      <w:r w:rsidRPr="0001571D">
        <w:rPr>
          <w:sz w:val="28"/>
          <w:vertAlign w:val="superscript"/>
        </w:rPr>
        <w:t>2</w:t>
      </w:r>
      <w:r w:rsidRPr="0001571D">
        <w:rPr>
          <w:sz w:val="28"/>
        </w:rPr>
        <w:t>=0.06250000, , (x</w:t>
      </w:r>
      <w:r w:rsidRPr="0001571D">
        <w:rPr>
          <w:sz w:val="28"/>
          <w:vertAlign w:val="subscript"/>
        </w:rPr>
        <w:t>2</w:t>
      </w:r>
      <w:r w:rsidRPr="0001571D">
        <w:rPr>
          <w:sz w:val="28"/>
        </w:rPr>
        <w:t>)</w:t>
      </w:r>
      <w:r w:rsidRPr="0001571D">
        <w:rPr>
          <w:sz w:val="28"/>
          <w:vertAlign w:val="superscript"/>
        </w:rPr>
        <w:t>2</w:t>
      </w:r>
      <w:r w:rsidRPr="0001571D">
        <w:rPr>
          <w:sz w:val="28"/>
        </w:rPr>
        <w:t xml:space="preserve">=0.06250000, </w:t>
      </w:r>
      <w:r w:rsidRPr="0001571D">
        <w:rPr>
          <w:sz w:val="28"/>
          <w:lang w:val="en-US"/>
        </w:rPr>
        <w:t>x</w:t>
      </w:r>
      <w:r w:rsidRPr="0001571D">
        <w:rPr>
          <w:sz w:val="28"/>
          <w:vertAlign w:val="subscript"/>
        </w:rPr>
        <w:t>3</w:t>
      </w:r>
      <w:r w:rsidRPr="0001571D">
        <w:rPr>
          <w:sz w:val="28"/>
        </w:rPr>
        <w:t xml:space="preserve">=0.2500 и т.д. Кроме того, при достижении некоторых </w:t>
      </w:r>
      <w:r w:rsidRPr="0001571D">
        <w:rPr>
          <w:position w:val="-6"/>
          <w:sz w:val="28"/>
        </w:rPr>
        <w:object w:dxaOrig="220" w:dyaOrig="320">
          <v:shape id="_x0000_i1033" type="#_x0000_t75" style="width:11.25pt;height:15.75pt" o:ole="" fillcolor="window">
            <v:imagedata r:id="rId21" o:title=""/>
          </v:shape>
          <o:OLEObject Type="Embed" ProgID="Equation.DSMT4" ShapeID="_x0000_i1033" DrawAspect="Content" ObjectID="_1390242387" r:id="rId22"/>
        </w:object>
      </w:r>
      <w:r w:rsidRPr="0001571D">
        <w:rPr>
          <w:sz w:val="28"/>
        </w:rPr>
        <w:t xml:space="preserve"> вообще может наблюдаться вырождение последовательности, т.е. </w:t>
      </w:r>
      <w:r w:rsidRPr="0001571D">
        <w:rPr>
          <w:sz w:val="28"/>
          <w:lang w:val="en-US"/>
        </w:rPr>
        <w:t>x</w:t>
      </w:r>
      <w:r w:rsidRPr="0001571D">
        <w:rPr>
          <w:sz w:val="28"/>
          <w:vertAlign w:val="subscript"/>
          <w:lang w:val="en-US"/>
        </w:rPr>
        <w:t>i</w:t>
      </w:r>
      <w:r w:rsidRPr="0001571D">
        <w:rPr>
          <w:sz w:val="28"/>
        </w:rPr>
        <w:t xml:space="preserve">=0 при </w:t>
      </w:r>
      <w:r w:rsidRPr="0001571D">
        <w:rPr>
          <w:position w:val="-6"/>
          <w:sz w:val="28"/>
        </w:rPr>
        <w:object w:dxaOrig="520" w:dyaOrig="320">
          <v:shape id="_x0000_i1034" type="#_x0000_t75" style="width:26.25pt;height:15.75pt" o:ole="" fillcolor="window">
            <v:imagedata r:id="rId23" o:title=""/>
          </v:shape>
          <o:OLEObject Type="Embed" ProgID="Equation.DSMT4" ShapeID="_x0000_i1034" DrawAspect="Content" ObjectID="_1390242388" r:id="rId24"/>
        </w:object>
      </w:r>
      <w:r w:rsidRPr="0001571D">
        <w:rPr>
          <w:sz w:val="28"/>
        </w:rPr>
        <w:t>. Это существенно ограничивает возможности использования метода серединных квадратов.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</w:p>
    <w:p w:rsidR="00AB61E4" w:rsidRPr="0001571D" w:rsidRDefault="00AB61E4" w:rsidP="00D4000A">
      <w:pPr>
        <w:pStyle w:val="ListParagraph"/>
        <w:widowControl w:val="0"/>
        <w:numPr>
          <w:ilvl w:val="0"/>
          <w:numId w:val="2"/>
        </w:numPr>
        <w:spacing w:before="100" w:after="100"/>
        <w:ind w:left="0" w:firstLine="709"/>
        <w:jc w:val="both"/>
        <w:rPr>
          <w:b/>
          <w:sz w:val="28"/>
          <w:u w:val="single"/>
        </w:rPr>
      </w:pPr>
      <w:r w:rsidRPr="0001571D">
        <w:rPr>
          <w:b/>
          <w:sz w:val="28"/>
          <w:u w:val="single"/>
        </w:rPr>
        <w:t xml:space="preserve">Мультипликативный метод </w:t>
      </w:r>
    </w:p>
    <w:p w:rsidR="00AB61E4" w:rsidRPr="0001571D" w:rsidRDefault="00AB61E4" w:rsidP="00D4000A">
      <w:pPr>
        <w:pStyle w:val="ListParagraph"/>
        <w:widowControl w:val="0"/>
        <w:spacing w:before="100" w:after="100"/>
        <w:ind w:left="0" w:firstLine="709"/>
        <w:jc w:val="both"/>
        <w:rPr>
          <w:sz w:val="28"/>
        </w:rPr>
      </w:pPr>
      <w:r w:rsidRPr="0001571D">
        <w:rPr>
          <w:sz w:val="28"/>
        </w:rPr>
        <w:t xml:space="preserve">Задает последовательность неотрицательных целых чисел </w:t>
      </w:r>
      <w:r w:rsidRPr="0001571D">
        <w:rPr>
          <w:position w:val="-10"/>
          <w:sz w:val="28"/>
        </w:rPr>
        <w:object w:dxaOrig="380" w:dyaOrig="320">
          <v:shape id="_x0000_i1035" type="#_x0000_t75" style="width:18.75pt;height:15.75pt" o:ole="">
            <v:imagedata r:id="rId25" o:title=""/>
          </v:shape>
          <o:OLEObject Type="Embed" ProgID="Equation.DSMT4" ShapeID="_x0000_i1035" DrawAspect="Content" ObjectID="_1390242389" r:id="rId26"/>
        </w:object>
      </w:r>
      <w:r w:rsidRPr="0001571D">
        <w:rPr>
          <w:sz w:val="28"/>
        </w:rPr>
        <w:t xml:space="preserve">, не превосходящих </w:t>
      </w:r>
      <w:r w:rsidRPr="0001571D">
        <w:rPr>
          <w:position w:val="-4"/>
          <w:sz w:val="28"/>
        </w:rPr>
        <w:object w:dxaOrig="320" w:dyaOrig="260">
          <v:shape id="_x0000_i1036" type="#_x0000_t75" style="width:15.75pt;height:12.75pt" o:ole="">
            <v:imagedata r:id="rId27" o:title=""/>
          </v:shape>
          <o:OLEObject Type="Embed" ProgID="Equation.DSMT4" ShapeID="_x0000_i1036" DrawAspect="Content" ObjectID="_1390242390" r:id="rId28"/>
        </w:object>
      </w:r>
      <w:r w:rsidRPr="0001571D">
        <w:rPr>
          <w:sz w:val="28"/>
        </w:rPr>
        <w:t>, по формуле: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position w:val="-12"/>
          <w:sz w:val="28"/>
        </w:rPr>
        <w:object w:dxaOrig="2040" w:dyaOrig="360">
          <v:shape id="_x0000_i1037" type="#_x0000_t75" style="width:102pt;height:18pt" o:ole="">
            <v:imagedata r:id="rId29" o:title=""/>
          </v:shape>
          <o:OLEObject Type="Embed" ProgID="Equation.DSMT4" ShapeID="_x0000_i1037" DrawAspect="Content" ObjectID="_1390242391" r:id="rId30"/>
        </w:object>
      </w:r>
      <w:r w:rsidRPr="0001571D">
        <w:rPr>
          <w:sz w:val="28"/>
        </w:rPr>
        <w:tab/>
      </w:r>
      <w:r w:rsidRPr="0001571D">
        <w:rPr>
          <w:sz w:val="28"/>
        </w:rPr>
        <w:tab/>
      </w:r>
      <w:r w:rsidRPr="0001571D">
        <w:rPr>
          <w:sz w:val="28"/>
        </w:rPr>
        <w:tab/>
      </w:r>
      <w:r w:rsidRPr="0001571D">
        <w:rPr>
          <w:sz w:val="28"/>
        </w:rPr>
        <w:tab/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т.е. частный случай соотношения при </w:t>
      </w:r>
      <w:r w:rsidRPr="0001571D">
        <w:rPr>
          <w:position w:val="-10"/>
          <w:sz w:val="28"/>
        </w:rPr>
        <w:object w:dxaOrig="620" w:dyaOrig="320">
          <v:shape id="_x0000_i1038" type="#_x0000_t75" style="width:30.75pt;height:15.75pt" o:ole="">
            <v:imagedata r:id="rId31" o:title=""/>
          </v:shape>
          <o:OLEObject Type="Embed" ProgID="Equation.DSMT4" ShapeID="_x0000_i1038" DrawAspect="Content" ObjectID="_1390242392" r:id="rId32"/>
        </w:object>
      </w:r>
      <w:r w:rsidRPr="0001571D">
        <w:rPr>
          <w:sz w:val="28"/>
        </w:rPr>
        <w:t>.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В силу детерминированности метода получаются воспроизводимые последовательности. Требуемый объем машинной памяти при этом минимален, а с вычислительной точки зрения необходим последовательный подсчет произведения двух целых чисел, т.е. выполнение операции, которая быстро реализуется современными ЭВМ.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Для машинной реализации наиболее удобна версия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position w:val="-10"/>
          <w:sz w:val="28"/>
        </w:rPr>
        <w:object w:dxaOrig="820" w:dyaOrig="360">
          <v:shape id="_x0000_i1039" type="#_x0000_t75" style="width:41.25pt;height:18pt" o:ole="">
            <v:imagedata r:id="rId33" o:title=""/>
          </v:shape>
          <o:OLEObject Type="Embed" ProgID="Equation.DSMT4" ShapeID="_x0000_i1039" DrawAspect="Content" ObjectID="_1390242393" r:id="rId34"/>
        </w:object>
      </w:r>
      <w:r w:rsidRPr="0001571D">
        <w:rPr>
          <w:sz w:val="28"/>
        </w:rPr>
        <w:t xml:space="preserve">, 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где </w:t>
      </w:r>
      <w:r w:rsidRPr="0001571D">
        <w:rPr>
          <w:position w:val="-10"/>
          <w:sz w:val="28"/>
        </w:rPr>
        <w:object w:dxaOrig="240" w:dyaOrig="260">
          <v:shape id="_x0000_i1040" type="#_x0000_t75" style="width:12pt;height:12.75pt" o:ole="">
            <v:imagedata r:id="rId35" o:title=""/>
          </v:shape>
          <o:OLEObject Type="Embed" ProgID="Equation.DSMT4" ShapeID="_x0000_i1040" DrawAspect="Content" ObjectID="_1390242394" r:id="rId36"/>
        </w:object>
      </w:r>
      <w:r w:rsidRPr="0001571D">
        <w:rPr>
          <w:sz w:val="28"/>
        </w:rPr>
        <w:t xml:space="preserve"> - число цифр в системе счисления, принятой в ЭВМ (</w:t>
      </w:r>
      <w:r w:rsidRPr="0001571D">
        <w:rPr>
          <w:position w:val="-10"/>
          <w:sz w:val="28"/>
        </w:rPr>
        <w:object w:dxaOrig="600" w:dyaOrig="320">
          <v:shape id="_x0000_i1041" type="#_x0000_t75" style="width:30pt;height:15.75pt" o:ole="">
            <v:imagedata r:id="rId37" o:title=""/>
          </v:shape>
          <o:OLEObject Type="Embed" ProgID="Equation.DSMT4" ShapeID="_x0000_i1041" DrawAspect="Content" ObjectID="_1390242395" r:id="rId38"/>
        </w:object>
      </w:r>
      <w:r w:rsidRPr="0001571D">
        <w:rPr>
          <w:sz w:val="28"/>
        </w:rPr>
        <w:t xml:space="preserve"> для двоичной и </w:t>
      </w:r>
      <w:r w:rsidRPr="0001571D">
        <w:rPr>
          <w:position w:val="-10"/>
          <w:sz w:val="28"/>
        </w:rPr>
        <w:object w:dxaOrig="700" w:dyaOrig="320">
          <v:shape id="_x0000_i1042" type="#_x0000_t75" style="width:35.25pt;height:15.75pt" o:ole="">
            <v:imagedata r:id="rId39" o:title=""/>
          </v:shape>
          <o:OLEObject Type="Embed" ProgID="Equation.DSMT4" ShapeID="_x0000_i1042" DrawAspect="Content" ObjectID="_1390242396" r:id="rId40"/>
        </w:object>
      </w:r>
      <w:r w:rsidRPr="0001571D">
        <w:rPr>
          <w:sz w:val="28"/>
        </w:rPr>
        <w:t xml:space="preserve"> для десятичной машины); 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position w:val="-10"/>
          <w:sz w:val="28"/>
        </w:rPr>
        <w:object w:dxaOrig="220" w:dyaOrig="260">
          <v:shape id="_x0000_i1043" type="#_x0000_t75" style="width:11.25pt;height:12.75pt" o:ole="">
            <v:imagedata r:id="rId41" o:title=""/>
          </v:shape>
          <o:OLEObject Type="Embed" ProgID="Equation.DSMT4" ShapeID="_x0000_i1043" DrawAspect="Content" ObjectID="_1390242397" r:id="rId42"/>
        </w:object>
      </w:r>
      <w:r w:rsidRPr="0001571D">
        <w:rPr>
          <w:sz w:val="28"/>
        </w:rPr>
        <w:t xml:space="preserve"> - число бит в машинном слове.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Тогда вычисление остатка от деления на </w:t>
      </w:r>
      <w:r w:rsidRPr="0001571D">
        <w:rPr>
          <w:position w:val="-4"/>
          <w:sz w:val="28"/>
        </w:rPr>
        <w:object w:dxaOrig="320" w:dyaOrig="260">
          <v:shape id="_x0000_i1044" type="#_x0000_t75" style="width:15.75pt;height:12.75pt" o:ole="">
            <v:imagedata r:id="rId27" o:title=""/>
          </v:shape>
          <o:OLEObject Type="Embed" ProgID="Equation.DSMT4" ShapeID="_x0000_i1044" DrawAspect="Content" ObjectID="_1390242398" r:id="rId43"/>
        </w:object>
      </w:r>
      <w:r w:rsidRPr="0001571D">
        <w:rPr>
          <w:sz w:val="28"/>
        </w:rPr>
        <w:t xml:space="preserve"> - выделение </w:t>
      </w:r>
      <w:r w:rsidRPr="0001571D">
        <w:rPr>
          <w:position w:val="-10"/>
          <w:sz w:val="28"/>
        </w:rPr>
        <w:object w:dxaOrig="220" w:dyaOrig="260">
          <v:shape id="_x0000_i1045" type="#_x0000_t75" style="width:11.25pt;height:12.75pt" o:ole="">
            <v:imagedata r:id="rId41" o:title=""/>
          </v:shape>
          <o:OLEObject Type="Embed" ProgID="Equation.DSMT4" ShapeID="_x0000_i1045" DrawAspect="Content" ObjectID="_1390242399" r:id="rId44"/>
        </w:object>
      </w:r>
      <w:r w:rsidRPr="0001571D">
        <w:rPr>
          <w:sz w:val="28"/>
        </w:rPr>
        <w:t xml:space="preserve"> младших разрядов делимого, 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преобразование целого числа </w:t>
      </w:r>
      <w:r w:rsidRPr="0001571D">
        <w:rPr>
          <w:position w:val="-12"/>
          <w:sz w:val="28"/>
        </w:rPr>
        <w:object w:dxaOrig="240" w:dyaOrig="360">
          <v:shape id="_x0000_i1046" type="#_x0000_t75" style="width:12pt;height:18pt" o:ole="">
            <v:imagedata r:id="rId45" o:title=""/>
          </v:shape>
          <o:OLEObject Type="Embed" ProgID="Equation.DSMT4" ShapeID="_x0000_i1046" DrawAspect="Content" ObjectID="_1390242400" r:id="rId46"/>
        </w:object>
      </w:r>
      <w:r w:rsidRPr="0001571D">
        <w:rPr>
          <w:sz w:val="28"/>
        </w:rPr>
        <w:t xml:space="preserve"> в рациональную дробь из интервала (0, 1) - подстановка слева от </w:t>
      </w:r>
      <w:r w:rsidRPr="0001571D">
        <w:rPr>
          <w:position w:val="-6"/>
          <w:sz w:val="28"/>
        </w:rPr>
        <w:object w:dxaOrig="200" w:dyaOrig="220">
          <v:shape id="_x0000_i1047" type="#_x0000_t75" style="width:9.75pt;height:11.25pt" o:ole="">
            <v:imagedata r:id="rId47" o:title=""/>
          </v:shape>
          <o:OLEObject Type="Embed" ProgID="Equation.DSMT4" ShapeID="_x0000_i1047" DrawAspect="Content" ObjectID="_1390242401" r:id="rId48"/>
        </w:object>
      </w:r>
      <w:r w:rsidRPr="0001571D">
        <w:rPr>
          <w:sz w:val="28"/>
        </w:rPr>
        <w:t xml:space="preserve"> двоичной или десятичной запятой.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Алгоритм построения последовательности для двоичной машины </w:t>
      </w:r>
      <w:r w:rsidRPr="0001571D">
        <w:rPr>
          <w:position w:val="-4"/>
          <w:sz w:val="28"/>
        </w:rPr>
        <w:object w:dxaOrig="780" w:dyaOrig="300">
          <v:shape id="_x0000_i1048" type="#_x0000_t75" style="width:39pt;height:15pt" o:ole="">
            <v:imagedata r:id="rId49" o:title=""/>
          </v:shape>
          <o:OLEObject Type="Embed" ProgID="Equation.DSMT4" ShapeID="_x0000_i1048" DrawAspect="Content" ObjectID="_1390242402" r:id="rId50"/>
        </w:object>
      </w:r>
      <w:r w:rsidRPr="0001571D">
        <w:rPr>
          <w:sz w:val="28"/>
        </w:rPr>
        <w:t xml:space="preserve"> сводится к выполнению следующих операций: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1)</w:t>
      </w:r>
      <w:r w:rsidRPr="0001571D">
        <w:rPr>
          <w:sz w:val="28"/>
        </w:rPr>
        <w:tab/>
        <w:t xml:space="preserve">выбрать в качестве </w:t>
      </w:r>
      <w:r w:rsidRPr="0001571D">
        <w:rPr>
          <w:position w:val="-12"/>
          <w:sz w:val="28"/>
        </w:rPr>
        <w:object w:dxaOrig="340" w:dyaOrig="360">
          <v:shape id="_x0000_i1049" type="#_x0000_t75" style="width:17.25pt;height:18pt" o:ole="">
            <v:imagedata r:id="rId51" o:title=""/>
          </v:shape>
          <o:OLEObject Type="Embed" ProgID="Equation.DSMT4" ShapeID="_x0000_i1049" DrawAspect="Content" ObjectID="_1390242403" r:id="rId52"/>
        </w:object>
      </w:r>
      <w:r w:rsidRPr="0001571D">
        <w:rPr>
          <w:sz w:val="28"/>
        </w:rPr>
        <w:t xml:space="preserve"> произвольное нечетное число;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2)</w:t>
      </w:r>
      <w:r w:rsidRPr="0001571D">
        <w:rPr>
          <w:sz w:val="28"/>
        </w:rPr>
        <w:tab/>
        <w:t xml:space="preserve">вычислить коэффициент </w:t>
      </w:r>
      <w:r w:rsidRPr="0001571D">
        <w:rPr>
          <w:position w:val="-6"/>
          <w:sz w:val="28"/>
        </w:rPr>
        <w:object w:dxaOrig="1219" w:dyaOrig="320">
          <v:shape id="_x0000_i1050" type="#_x0000_t75" style="width:60pt;height:15.75pt" o:ole="">
            <v:imagedata r:id="rId53" o:title=""/>
          </v:shape>
          <o:OLEObject Type="Embed" ProgID="Equation.DSMT4" ShapeID="_x0000_i1050" DrawAspect="Content" ObjectID="_1390242404" r:id="rId54"/>
        </w:object>
      </w:r>
      <w:r w:rsidRPr="0001571D">
        <w:rPr>
          <w:sz w:val="28"/>
        </w:rPr>
        <w:t xml:space="preserve">, где </w:t>
      </w:r>
      <w:r w:rsidRPr="0001571D">
        <w:rPr>
          <w:position w:val="-6"/>
          <w:sz w:val="28"/>
        </w:rPr>
        <w:object w:dxaOrig="139" w:dyaOrig="240">
          <v:shape id="_x0000_i1051" type="#_x0000_t75" style="width:6.75pt;height:12pt" o:ole="">
            <v:imagedata r:id="rId55" o:title=""/>
          </v:shape>
          <o:OLEObject Type="Embed" ProgID="Equation.DSMT4" ShapeID="_x0000_i1051" DrawAspect="Content" ObjectID="_1390242405" r:id="rId56"/>
        </w:object>
      </w:r>
      <w:r w:rsidRPr="0001571D">
        <w:rPr>
          <w:sz w:val="28"/>
        </w:rPr>
        <w:t xml:space="preserve"> - любое целое положительное число;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3)</w:t>
      </w:r>
      <w:r w:rsidRPr="0001571D">
        <w:rPr>
          <w:sz w:val="28"/>
        </w:rPr>
        <w:tab/>
        <w:t xml:space="preserve">найти произведение </w:t>
      </w:r>
      <w:r w:rsidRPr="0001571D">
        <w:rPr>
          <w:position w:val="-12"/>
          <w:sz w:val="28"/>
        </w:rPr>
        <w:object w:dxaOrig="460" w:dyaOrig="360">
          <v:shape id="_x0000_i1052" type="#_x0000_t75" style="width:30.75pt;height:18pt" o:ole="">
            <v:imagedata r:id="rId57" o:title=""/>
          </v:shape>
          <o:OLEObject Type="Embed" ProgID="Equation.DSMT4" ShapeID="_x0000_i1052" DrawAspect="Content" ObjectID="_1390242406" r:id="rId58"/>
        </w:object>
      </w:r>
      <w:r w:rsidRPr="0001571D">
        <w:rPr>
          <w:sz w:val="28"/>
        </w:rPr>
        <w:t xml:space="preserve">, содержащее не более </w:t>
      </w:r>
      <w:r w:rsidRPr="0001571D">
        <w:rPr>
          <w:position w:val="-10"/>
          <w:sz w:val="28"/>
        </w:rPr>
        <w:object w:dxaOrig="460" w:dyaOrig="360">
          <v:shape id="_x0000_i1053" type="#_x0000_t75" style="width:23.25pt;height:18pt" o:ole="">
            <v:imagedata r:id="rId59" o:title=""/>
          </v:shape>
          <o:OLEObject Type="Embed" ProgID="Equation.DSMT4" ShapeID="_x0000_i1053" DrawAspect="Content" ObjectID="_1390242407" r:id="rId60"/>
        </w:object>
      </w:r>
      <w:r w:rsidRPr="0001571D">
        <w:rPr>
          <w:sz w:val="28"/>
        </w:rPr>
        <w:t xml:space="preserve"> значащих разрядов;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4)</w:t>
      </w:r>
      <w:r w:rsidRPr="0001571D">
        <w:rPr>
          <w:sz w:val="28"/>
        </w:rPr>
        <w:tab/>
        <w:t xml:space="preserve">взять </w:t>
      </w:r>
      <w:r w:rsidRPr="0001571D">
        <w:rPr>
          <w:position w:val="-10"/>
          <w:sz w:val="28"/>
        </w:rPr>
        <w:object w:dxaOrig="220" w:dyaOrig="260">
          <v:shape id="_x0000_i1054" type="#_x0000_t75" style="width:11.25pt;height:12.75pt" o:ole="">
            <v:imagedata r:id="rId41" o:title=""/>
          </v:shape>
          <o:OLEObject Type="Embed" ProgID="Equation.DSMT4" ShapeID="_x0000_i1054" DrawAspect="Content" ObjectID="_1390242408" r:id="rId61"/>
        </w:object>
      </w:r>
      <w:r w:rsidRPr="0001571D">
        <w:rPr>
          <w:sz w:val="28"/>
        </w:rPr>
        <w:t xml:space="preserve"> младших разрядов в качестве первого члена последовательности </w:t>
      </w:r>
      <w:r w:rsidRPr="0001571D">
        <w:rPr>
          <w:position w:val="-10"/>
          <w:sz w:val="28"/>
        </w:rPr>
        <w:object w:dxaOrig="320" w:dyaOrig="340">
          <v:shape id="_x0000_i1055" type="#_x0000_t75" style="width:15.75pt;height:17.25pt" o:ole="">
            <v:imagedata r:id="rId62" o:title=""/>
          </v:shape>
          <o:OLEObject Type="Embed" ProgID="Equation.DSMT4" ShapeID="_x0000_i1055" DrawAspect="Content" ObjectID="_1390242409" r:id="rId63"/>
        </w:object>
      </w:r>
      <w:r w:rsidRPr="0001571D">
        <w:rPr>
          <w:sz w:val="28"/>
        </w:rPr>
        <w:t>, а остальные отбросить;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5)</w:t>
      </w:r>
      <w:r w:rsidRPr="0001571D">
        <w:rPr>
          <w:sz w:val="28"/>
        </w:rPr>
        <w:tab/>
        <w:t xml:space="preserve">определить дробь </w:t>
      </w:r>
      <w:r w:rsidRPr="0001571D">
        <w:rPr>
          <w:position w:val="-30"/>
          <w:sz w:val="28"/>
        </w:rPr>
        <w:object w:dxaOrig="1040" w:dyaOrig="680">
          <v:shape id="_x0000_i1056" type="#_x0000_t75" style="width:51.75pt;height:33.75pt" o:ole="">
            <v:imagedata r:id="rId64" o:title=""/>
          </v:shape>
          <o:OLEObject Type="Embed" ProgID="Equation.DSMT4" ShapeID="_x0000_i1056" DrawAspect="Content" ObjectID="_1390242410" r:id="rId65"/>
        </w:object>
      </w:r>
      <w:r w:rsidRPr="0001571D">
        <w:rPr>
          <w:sz w:val="28"/>
        </w:rPr>
        <w:t xml:space="preserve"> из интервала (0,1);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6)</w:t>
      </w:r>
      <w:r w:rsidRPr="0001571D">
        <w:rPr>
          <w:sz w:val="28"/>
        </w:rPr>
        <w:tab/>
        <w:t xml:space="preserve">присвоить </w:t>
      </w:r>
      <w:r w:rsidRPr="0001571D">
        <w:rPr>
          <w:position w:val="-12"/>
          <w:sz w:val="28"/>
        </w:rPr>
        <w:object w:dxaOrig="859" w:dyaOrig="360">
          <v:shape id="_x0000_i1057" type="#_x0000_t75" style="width:42.75pt;height:18pt" o:ole="">
            <v:imagedata r:id="rId66" o:title=""/>
          </v:shape>
          <o:OLEObject Type="Embed" ProgID="Equation.DSMT4" ShapeID="_x0000_i1057" DrawAspect="Content" ObjectID="_1390242411" r:id="rId67"/>
        </w:object>
      </w:r>
      <w:r w:rsidRPr="0001571D">
        <w:rPr>
          <w:sz w:val="28"/>
        </w:rPr>
        <w:t>;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7)</w:t>
      </w:r>
      <w:r w:rsidRPr="0001571D">
        <w:rPr>
          <w:sz w:val="28"/>
        </w:rPr>
        <w:tab/>
        <w:t>вернуться к п.З.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</w:p>
    <w:p w:rsidR="00AB61E4" w:rsidRPr="0001571D" w:rsidRDefault="00AB61E4" w:rsidP="00B25D32">
      <w:pPr>
        <w:pStyle w:val="ListParagraph"/>
        <w:widowControl w:val="0"/>
        <w:numPr>
          <w:ilvl w:val="0"/>
          <w:numId w:val="2"/>
        </w:numPr>
        <w:spacing w:before="100" w:after="100"/>
        <w:ind w:left="0" w:firstLine="709"/>
        <w:jc w:val="both"/>
        <w:rPr>
          <w:sz w:val="28"/>
        </w:rPr>
      </w:pPr>
      <w:r w:rsidRPr="0001571D">
        <w:rPr>
          <w:b/>
          <w:sz w:val="28"/>
          <w:u w:val="single"/>
        </w:rPr>
        <w:t>Смешанный метод</w:t>
      </w:r>
      <w:r w:rsidRPr="0001571D">
        <w:rPr>
          <w:sz w:val="28"/>
        </w:rPr>
        <w:t xml:space="preserve"> </w:t>
      </w:r>
    </w:p>
    <w:p w:rsidR="00AB61E4" w:rsidRPr="0001571D" w:rsidRDefault="00AB61E4" w:rsidP="00B25D32">
      <w:pPr>
        <w:pStyle w:val="ListParagraph"/>
        <w:widowControl w:val="0"/>
        <w:spacing w:before="100" w:after="100"/>
        <w:ind w:left="0" w:firstLine="709"/>
        <w:jc w:val="both"/>
        <w:rPr>
          <w:sz w:val="28"/>
        </w:rPr>
      </w:pPr>
      <w:r w:rsidRPr="0001571D">
        <w:rPr>
          <w:sz w:val="28"/>
        </w:rPr>
        <w:t xml:space="preserve">Позволяет вычислить последовательность неотрицательных чисел </w:t>
      </w:r>
      <w:r w:rsidRPr="0001571D">
        <w:rPr>
          <w:position w:val="-12"/>
          <w:sz w:val="28"/>
        </w:rPr>
        <w:object w:dxaOrig="520" w:dyaOrig="360">
          <v:shape id="_x0000_i1058" type="#_x0000_t75" style="width:26.25pt;height:18pt" o:ole="">
            <v:imagedata r:id="rId68" o:title=""/>
          </v:shape>
          <o:OLEObject Type="Embed" ProgID="Equation.DSMT4" ShapeID="_x0000_i1058" DrawAspect="Content" ObjectID="_1390242412" r:id="rId69"/>
        </w:object>
      </w:r>
      <w:r w:rsidRPr="0001571D">
        <w:rPr>
          <w:sz w:val="28"/>
        </w:rPr>
        <w:t xml:space="preserve">, не превосходящих </w:t>
      </w:r>
      <w:r w:rsidRPr="0001571D">
        <w:rPr>
          <w:position w:val="-4"/>
          <w:sz w:val="28"/>
        </w:rPr>
        <w:object w:dxaOrig="320" w:dyaOrig="260">
          <v:shape id="_x0000_i1059" type="#_x0000_t75" style="width:15.75pt;height:12.75pt" o:ole="">
            <v:imagedata r:id="rId27" o:title=""/>
          </v:shape>
          <o:OLEObject Type="Embed" ProgID="Equation.DSMT4" ShapeID="_x0000_i1059" DrawAspect="Content" ObjectID="_1390242413" r:id="rId70"/>
        </w:object>
      </w:r>
      <w:r w:rsidRPr="0001571D">
        <w:rPr>
          <w:sz w:val="28"/>
        </w:rPr>
        <w:t>, по формуле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position w:val="-12"/>
          <w:sz w:val="28"/>
          <w:lang w:val="en-US"/>
        </w:rPr>
        <w:object w:dxaOrig="2880" w:dyaOrig="380">
          <v:shape id="_x0000_i1060" type="#_x0000_t75" style="width:2in;height:18.75pt" o:ole="">
            <v:imagedata r:id="rId71" o:title=""/>
          </v:shape>
          <o:OLEObject Type="Embed" ProgID="Equation.DSMT4" ShapeID="_x0000_i1060" DrawAspect="Content" ObjectID="_1390242414" r:id="rId72"/>
        </w:object>
      </w:r>
      <w:r w:rsidRPr="0001571D">
        <w:rPr>
          <w:sz w:val="28"/>
        </w:rPr>
        <w:t>,</w:t>
      </w:r>
      <w:r w:rsidRPr="0001571D">
        <w:rPr>
          <w:sz w:val="28"/>
        </w:rPr>
        <w:tab/>
      </w:r>
      <w:r w:rsidRPr="0001571D">
        <w:rPr>
          <w:sz w:val="28"/>
        </w:rPr>
        <w:tab/>
      </w:r>
      <w:r w:rsidRPr="0001571D">
        <w:rPr>
          <w:sz w:val="28"/>
        </w:rPr>
        <w:tab/>
      </w:r>
    </w:p>
    <w:p w:rsidR="00AB61E4" w:rsidRPr="0001571D" w:rsidRDefault="00AB61E4" w:rsidP="00D4000A">
      <w:pPr>
        <w:widowControl w:val="0"/>
        <w:spacing w:before="100" w:after="100"/>
        <w:jc w:val="both"/>
        <w:rPr>
          <w:sz w:val="28"/>
        </w:rPr>
      </w:pPr>
      <w:r w:rsidRPr="0001571D">
        <w:rPr>
          <w:sz w:val="28"/>
        </w:rPr>
        <w:t xml:space="preserve">т.е. в отличие от мультипликативного метода </w:t>
      </w:r>
      <w:r w:rsidRPr="0001571D">
        <w:rPr>
          <w:position w:val="-10"/>
          <w:sz w:val="28"/>
        </w:rPr>
        <w:object w:dxaOrig="620" w:dyaOrig="320">
          <v:shape id="_x0000_i1061" type="#_x0000_t75" style="width:30.75pt;height:15.75pt" o:ole="">
            <v:imagedata r:id="rId73" o:title=""/>
          </v:shape>
          <o:OLEObject Type="Embed" ProgID="Equation.DSMT4" ShapeID="_x0000_i1061" DrawAspect="Content" ObjectID="_1390242415" r:id="rId74"/>
        </w:object>
      </w:r>
      <w:r w:rsidRPr="0001571D">
        <w:rPr>
          <w:sz w:val="28"/>
        </w:rPr>
        <w:t xml:space="preserve">. </w:t>
      </w:r>
    </w:p>
    <w:p w:rsidR="00AB61E4" w:rsidRPr="0001571D" w:rsidRDefault="00AB61E4" w:rsidP="00D4000A">
      <w:pPr>
        <w:widowControl w:val="0"/>
        <w:spacing w:before="100" w:after="100"/>
        <w:jc w:val="both"/>
        <w:rPr>
          <w:sz w:val="28"/>
        </w:rPr>
      </w:pPr>
      <w:r w:rsidRPr="0001571D">
        <w:rPr>
          <w:sz w:val="28"/>
        </w:rPr>
        <w:t xml:space="preserve">С вычислительной точки зрения смешанный метод генерации </w:t>
      </w:r>
      <w:r w:rsidRPr="0001571D">
        <w:rPr>
          <w:sz w:val="28"/>
          <w:u w:val="single"/>
        </w:rPr>
        <w:t xml:space="preserve">сложнее </w:t>
      </w:r>
      <w:r w:rsidRPr="0001571D">
        <w:rPr>
          <w:sz w:val="28"/>
        </w:rPr>
        <w:t xml:space="preserve">мультипликативного </w:t>
      </w:r>
      <w:r w:rsidRPr="0001571D">
        <w:rPr>
          <w:sz w:val="28"/>
          <w:u w:val="single"/>
        </w:rPr>
        <w:t>на одну операцию сложения</w:t>
      </w:r>
      <w:r w:rsidRPr="0001571D">
        <w:rPr>
          <w:sz w:val="28"/>
        </w:rPr>
        <w:t xml:space="preserve">, но при этом возможность выбора дополнительного параметра позволяет </w:t>
      </w:r>
      <w:r w:rsidRPr="0001571D">
        <w:rPr>
          <w:sz w:val="28"/>
          <w:u w:val="single"/>
        </w:rPr>
        <w:t>уменьшить возможную корреляцию получаемых чисел.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Качество конкретной версии такого генератора можно оценить только с помощью соответствующего машинного эксперимента. 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  <w:u w:val="single"/>
        </w:rPr>
        <w:t>В настоящее время почти все библиотеки стандартных, программ универсальных ЭВМ для вычисления последовательностей равномерно распределенных случайных чисел основаны на конгруэнтной процедуре</w:t>
      </w:r>
      <w:r w:rsidRPr="0001571D">
        <w:rPr>
          <w:sz w:val="28"/>
        </w:rPr>
        <w:t>.</w:t>
      </w:r>
    </w:p>
    <w:p w:rsidR="00AB61E4" w:rsidRPr="0001571D" w:rsidRDefault="00AB61E4" w:rsidP="00436494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01571D">
        <w:rPr>
          <w:sz w:val="28"/>
        </w:rPr>
        <w:t>Вычислительный алгоритм Д.Лемера -</w:t>
      </w:r>
      <w:r w:rsidRPr="0001571D">
        <w:rPr>
          <w:sz w:val="28"/>
          <w:szCs w:val="28"/>
        </w:rPr>
        <w:t xml:space="preserve">  линейно-конгруэнтный метод генерации псевдослучайных чисел.</w:t>
      </w:r>
    </w:p>
    <w:p w:rsidR="00AB61E4" w:rsidRPr="0001571D" w:rsidRDefault="00AB61E4" w:rsidP="002412F3">
      <w:pPr>
        <w:spacing w:line="360" w:lineRule="auto"/>
        <w:ind w:left="2124" w:firstLine="708"/>
        <w:jc w:val="both"/>
        <w:rPr>
          <w:sz w:val="28"/>
          <w:szCs w:val="28"/>
          <w:lang w:val="en-US"/>
        </w:rPr>
      </w:pPr>
      <w:r w:rsidRPr="0001571D">
        <w:rPr>
          <w:i/>
          <w:sz w:val="32"/>
          <w:szCs w:val="28"/>
          <w:lang w:val="en-US"/>
        </w:rPr>
        <w:t>X</w:t>
      </w:r>
      <w:r w:rsidRPr="0001571D">
        <w:rPr>
          <w:i/>
          <w:sz w:val="32"/>
          <w:szCs w:val="28"/>
          <w:vertAlign w:val="subscript"/>
          <w:lang w:val="en-US"/>
        </w:rPr>
        <w:t xml:space="preserve">i+1 </w:t>
      </w:r>
      <w:r w:rsidRPr="0001571D">
        <w:rPr>
          <w:i/>
          <w:sz w:val="32"/>
          <w:szCs w:val="28"/>
          <w:lang w:val="en-US"/>
        </w:rPr>
        <w:t>= (aX</w:t>
      </w:r>
      <w:r w:rsidRPr="0001571D">
        <w:rPr>
          <w:i/>
          <w:sz w:val="32"/>
          <w:szCs w:val="28"/>
          <w:vertAlign w:val="subscript"/>
          <w:lang w:val="en-US"/>
        </w:rPr>
        <w:t>i</w:t>
      </w:r>
      <w:r w:rsidRPr="0001571D">
        <w:rPr>
          <w:i/>
          <w:sz w:val="32"/>
          <w:szCs w:val="28"/>
          <w:lang w:val="en-US"/>
        </w:rPr>
        <w:t xml:space="preserve"> + c) mod m</w:t>
      </w:r>
      <w:r w:rsidRPr="0001571D">
        <w:rPr>
          <w:sz w:val="32"/>
          <w:szCs w:val="28"/>
          <w:lang w:val="en-US"/>
        </w:rPr>
        <w:tab/>
      </w:r>
      <w:r w:rsidRPr="0001571D">
        <w:rPr>
          <w:b/>
          <w:sz w:val="28"/>
          <w:szCs w:val="28"/>
          <w:lang w:val="en-US"/>
        </w:rPr>
        <w:tab/>
      </w:r>
      <w:r w:rsidRPr="0001571D">
        <w:rPr>
          <w:sz w:val="28"/>
          <w:szCs w:val="28"/>
          <w:lang w:val="en-US"/>
        </w:rPr>
        <w:tab/>
      </w:r>
      <w:r w:rsidRPr="0001571D">
        <w:rPr>
          <w:sz w:val="28"/>
          <w:szCs w:val="28"/>
          <w:lang w:val="en-US"/>
        </w:rPr>
        <w:tab/>
      </w:r>
      <w:r w:rsidRPr="0001571D">
        <w:rPr>
          <w:sz w:val="28"/>
          <w:szCs w:val="28"/>
          <w:lang w:val="en-US"/>
        </w:rPr>
        <w:tab/>
      </w:r>
    </w:p>
    <w:p w:rsidR="00AB61E4" w:rsidRPr="0001571D" w:rsidRDefault="00AB61E4" w:rsidP="003D3D1E">
      <w:pPr>
        <w:spacing w:line="360" w:lineRule="auto"/>
        <w:ind w:firstLine="446"/>
        <w:jc w:val="both"/>
        <w:rPr>
          <w:sz w:val="28"/>
          <w:szCs w:val="28"/>
        </w:rPr>
      </w:pPr>
      <w:r w:rsidRPr="0001571D">
        <w:rPr>
          <w:i/>
          <w:sz w:val="28"/>
          <w:szCs w:val="28"/>
        </w:rPr>
        <w:t>a</w:t>
      </w:r>
      <w:r w:rsidRPr="0001571D">
        <w:rPr>
          <w:sz w:val="28"/>
          <w:szCs w:val="28"/>
        </w:rPr>
        <w:t>,</w:t>
      </w:r>
      <w:r w:rsidRPr="0001571D">
        <w:rPr>
          <w:i/>
          <w:sz w:val="28"/>
          <w:szCs w:val="28"/>
        </w:rPr>
        <w:t>c,</w:t>
      </w:r>
      <w:r w:rsidRPr="0001571D">
        <w:rPr>
          <w:i/>
          <w:sz w:val="28"/>
          <w:szCs w:val="28"/>
          <w:lang w:val="en-US"/>
        </w:rPr>
        <w:t>m</w:t>
      </w:r>
      <w:r w:rsidRPr="0001571D">
        <w:rPr>
          <w:sz w:val="28"/>
          <w:szCs w:val="28"/>
        </w:rPr>
        <w:t xml:space="preserve"> — некоторые </w:t>
      </w:r>
      <w:r w:rsidRPr="0001571D">
        <w:rPr>
          <w:sz w:val="28"/>
        </w:rPr>
        <w:t>положительные</w:t>
      </w:r>
      <w:r w:rsidRPr="0001571D">
        <w:rPr>
          <w:sz w:val="28"/>
          <w:szCs w:val="28"/>
        </w:rPr>
        <w:t xml:space="preserve"> </w:t>
      </w:r>
      <w:r w:rsidRPr="0001571D">
        <w:rPr>
          <w:sz w:val="28"/>
        </w:rPr>
        <w:t xml:space="preserve">целые числа </w:t>
      </w:r>
      <w:r w:rsidRPr="0001571D">
        <w:rPr>
          <w:position w:val="-10"/>
          <w:sz w:val="28"/>
        </w:rPr>
        <w:object w:dxaOrig="800" w:dyaOrig="320">
          <v:shape id="_x0000_i1062" type="#_x0000_t75" style="width:39.75pt;height:15.75pt" o:ole="">
            <v:imagedata r:id="rId75" o:title=""/>
          </v:shape>
          <o:OLEObject Type="Embed" ProgID="Equation.DSMT4" ShapeID="_x0000_i1062" DrawAspect="Content" ObjectID="_1390242416" r:id="rId76"/>
        </w:object>
      </w:r>
    </w:p>
    <w:p w:rsidR="00AB61E4" w:rsidRPr="0001571D" w:rsidRDefault="00AB61E4" w:rsidP="003D3D1E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Качество РРСЧ, весьма существенно зависит от выбора</w:t>
      </w:r>
      <w:r w:rsidRPr="0001571D">
        <w:rPr>
          <w:i/>
          <w:sz w:val="28"/>
          <w:szCs w:val="28"/>
        </w:rPr>
        <w:t xml:space="preserve"> a</w:t>
      </w:r>
      <w:r w:rsidRPr="0001571D">
        <w:rPr>
          <w:sz w:val="28"/>
          <w:szCs w:val="28"/>
        </w:rPr>
        <w:t xml:space="preserve">, </w:t>
      </w:r>
      <w:r w:rsidRPr="0001571D">
        <w:rPr>
          <w:i/>
          <w:sz w:val="28"/>
          <w:szCs w:val="28"/>
        </w:rPr>
        <w:t xml:space="preserve">c, </w:t>
      </w:r>
      <w:r w:rsidRPr="0001571D">
        <w:rPr>
          <w:i/>
          <w:sz w:val="28"/>
          <w:szCs w:val="28"/>
          <w:lang w:val="en-US"/>
        </w:rPr>
        <w:t>m</w:t>
      </w:r>
      <w:r w:rsidRPr="0001571D">
        <w:rPr>
          <w:sz w:val="28"/>
        </w:rPr>
        <w:t>,</w:t>
      </w:r>
      <w:r w:rsidRPr="0001571D">
        <w:rPr>
          <w:i/>
          <w:sz w:val="32"/>
          <w:szCs w:val="28"/>
        </w:rPr>
        <w:t xml:space="preserve"> </w:t>
      </w:r>
      <w:r w:rsidRPr="0001571D">
        <w:rPr>
          <w:i/>
          <w:sz w:val="32"/>
          <w:szCs w:val="28"/>
          <w:lang w:val="en-US"/>
        </w:rPr>
        <w:t>X</w:t>
      </w:r>
      <w:r w:rsidRPr="0001571D">
        <w:rPr>
          <w:i/>
          <w:sz w:val="32"/>
          <w:szCs w:val="28"/>
          <w:vertAlign w:val="subscript"/>
        </w:rPr>
        <w:t>0</w:t>
      </w:r>
      <w:r w:rsidRPr="0001571D">
        <w:rPr>
          <w:sz w:val="28"/>
        </w:rPr>
        <w:t xml:space="preserve"> где параметры </w:t>
      </w:r>
      <w:r w:rsidRPr="0001571D">
        <w:rPr>
          <w:position w:val="-6"/>
          <w:sz w:val="28"/>
        </w:rPr>
        <w:object w:dxaOrig="200" w:dyaOrig="220">
          <v:shape id="_x0000_i1063" type="#_x0000_t75" style="width:9.75pt;height:11.25pt" o:ole="">
            <v:imagedata r:id="rId77" o:title=""/>
          </v:shape>
          <o:OLEObject Type="Embed" ProgID="Equation.DSMT4" ShapeID="_x0000_i1063" DrawAspect="Content" ObjectID="_1390242417" r:id="rId78"/>
        </w:object>
      </w:r>
      <w:r w:rsidRPr="0001571D">
        <w:rPr>
          <w:sz w:val="28"/>
        </w:rPr>
        <w:t xml:space="preserve"> и </w:t>
      </w:r>
      <w:r w:rsidRPr="0001571D">
        <w:rPr>
          <w:i/>
          <w:sz w:val="32"/>
          <w:szCs w:val="28"/>
          <w:lang w:val="en-US"/>
        </w:rPr>
        <w:t>X</w:t>
      </w:r>
      <w:r w:rsidRPr="0001571D">
        <w:rPr>
          <w:i/>
          <w:sz w:val="32"/>
          <w:szCs w:val="28"/>
          <w:vertAlign w:val="subscript"/>
        </w:rPr>
        <w:t>0</w:t>
      </w:r>
      <w:r w:rsidRPr="0001571D">
        <w:rPr>
          <w:sz w:val="28"/>
        </w:rPr>
        <w:t xml:space="preserve"> влияют на статистические свойства получаемых чисел, а параметр </w:t>
      </w:r>
      <w:r w:rsidRPr="0001571D">
        <w:rPr>
          <w:position w:val="-6"/>
          <w:sz w:val="28"/>
        </w:rPr>
        <w:object w:dxaOrig="200" w:dyaOrig="220">
          <v:shape id="_x0000_i1064" type="#_x0000_t75" style="width:9.75pt;height:11.25pt" o:ole="">
            <v:imagedata r:id="rId77" o:title=""/>
          </v:shape>
          <o:OLEObject Type="Embed" ProgID="Equation.DSMT4" ShapeID="_x0000_i1064" DrawAspect="Content" ObjectID="_1390242418" r:id="rId79"/>
        </w:object>
      </w:r>
      <w:r w:rsidRPr="0001571D">
        <w:rPr>
          <w:sz w:val="28"/>
        </w:rPr>
        <w:t xml:space="preserve">- на период их повторения. </w:t>
      </w:r>
    </w:p>
    <w:p w:rsidR="00AB61E4" w:rsidRPr="0001571D" w:rsidRDefault="00AB61E4" w:rsidP="003D3D1E">
      <w:pPr>
        <w:widowControl w:val="0"/>
        <w:spacing w:before="100" w:after="100"/>
        <w:jc w:val="both"/>
        <w:rPr>
          <w:sz w:val="28"/>
        </w:rPr>
      </w:pPr>
      <w:r w:rsidRPr="0001571D">
        <w:rPr>
          <w:sz w:val="28"/>
        </w:rPr>
        <w:t xml:space="preserve">Значение переменной </w:t>
      </w:r>
      <w:r w:rsidRPr="0001571D">
        <w:rPr>
          <w:i/>
          <w:sz w:val="32"/>
          <w:szCs w:val="28"/>
          <w:lang w:val="en-US"/>
        </w:rPr>
        <w:t>X</w:t>
      </w:r>
      <w:r w:rsidRPr="0001571D">
        <w:rPr>
          <w:i/>
          <w:sz w:val="32"/>
          <w:szCs w:val="28"/>
          <w:vertAlign w:val="subscript"/>
        </w:rPr>
        <w:t>0</w:t>
      </w:r>
      <w:r w:rsidRPr="0001571D">
        <w:rPr>
          <w:sz w:val="28"/>
        </w:rPr>
        <w:t xml:space="preserve"> должно быть:</w:t>
      </w:r>
    </w:p>
    <w:p w:rsidR="00AB61E4" w:rsidRPr="0001571D" w:rsidRDefault="00AB61E4" w:rsidP="003D3D1E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а) меньше</w:t>
      </w:r>
      <w:r w:rsidRPr="0001571D">
        <w:rPr>
          <w:position w:val="-4"/>
          <w:sz w:val="28"/>
        </w:rPr>
        <w:object w:dxaOrig="620" w:dyaOrig="300">
          <v:shape id="_x0000_i1065" type="#_x0000_t75" style="width:30.75pt;height:15pt" o:ole="">
            <v:imagedata r:id="rId80" o:title=""/>
          </v:shape>
          <o:OLEObject Type="Embed" ProgID="Equation.DSMT4" ShapeID="_x0000_i1065" DrawAspect="Content" ObjectID="_1390242419" r:id="rId81"/>
        </w:object>
      </w:r>
      <w:r w:rsidRPr="0001571D">
        <w:rPr>
          <w:sz w:val="28"/>
        </w:rPr>
        <w:t>;</w:t>
      </w:r>
    </w:p>
    <w:p w:rsidR="00AB61E4" w:rsidRPr="0001571D" w:rsidRDefault="00AB61E4" w:rsidP="003D3D1E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в) достаточно большим;</w:t>
      </w:r>
    </w:p>
    <w:p w:rsidR="00AB61E4" w:rsidRPr="0001571D" w:rsidRDefault="00AB61E4" w:rsidP="003D3D1E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г) желательно простым числом;</w:t>
      </w:r>
    </w:p>
    <w:p w:rsidR="00AB61E4" w:rsidRPr="0001571D" w:rsidRDefault="00AB61E4" w:rsidP="003D3D1E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г) содержать в двоичном представлена сравнительно большее число единиц. </w:t>
      </w:r>
    </w:p>
    <w:p w:rsidR="00AB61E4" w:rsidRPr="0001571D" w:rsidRDefault="00AB61E4" w:rsidP="002412F3">
      <w:pPr>
        <w:spacing w:line="360" w:lineRule="auto"/>
        <w:ind w:firstLine="446"/>
        <w:jc w:val="both"/>
        <w:rPr>
          <w:rFonts w:eastAsia="TimesNewRomanPSMT"/>
          <w:sz w:val="28"/>
          <w:szCs w:val="28"/>
        </w:rPr>
      </w:pPr>
      <w:r w:rsidRPr="0001571D">
        <w:rPr>
          <w:rFonts w:eastAsia="TimesNewRomanPSMT"/>
          <w:sz w:val="28"/>
          <w:szCs w:val="28"/>
        </w:rPr>
        <w:t>В таблице ниже приведены наиболее часто используемые параметры линейных конгруэнтных генераторов, в частности, в стандартных библиотеках различных компиляторов (функция rand()).</w:t>
      </w:r>
    </w:p>
    <w:p w:rsidR="00AB61E4" w:rsidRPr="0001571D" w:rsidRDefault="00AB61E4" w:rsidP="002412F3">
      <w:pPr>
        <w:spacing w:line="360" w:lineRule="auto"/>
        <w:ind w:firstLine="446"/>
        <w:jc w:val="both"/>
        <w:rPr>
          <w:rFonts w:eastAsia="TimesNewRomanPSMT"/>
          <w:sz w:val="28"/>
          <w:szCs w:val="28"/>
        </w:rPr>
      </w:pPr>
      <w:r w:rsidRPr="0001571D">
        <w:rPr>
          <w:rFonts w:eastAsia="TimesNewRomanPSMT"/>
          <w:sz w:val="28"/>
          <w:szCs w:val="28"/>
        </w:rPr>
        <w:t xml:space="preserve">При реализации выгодно выбирать </w:t>
      </w:r>
      <w:r w:rsidRPr="0001571D">
        <w:rPr>
          <w:rFonts w:eastAsia="TimesNewRomanPSMT"/>
          <w:sz w:val="28"/>
          <w:szCs w:val="28"/>
          <w:lang w:val="en-US"/>
        </w:rPr>
        <w:t>M</w:t>
      </w:r>
      <w:r w:rsidRPr="0001571D">
        <w:rPr>
          <w:rFonts w:eastAsia="TimesNewRomanPSMT"/>
          <w:sz w:val="28"/>
          <w:szCs w:val="28"/>
        </w:rPr>
        <w:t xml:space="preserve"> = 2</w:t>
      </w:r>
      <w:r w:rsidRPr="0001571D">
        <w:rPr>
          <w:rFonts w:eastAsia="TimesNewRomanPSMT"/>
          <w:sz w:val="28"/>
          <w:szCs w:val="28"/>
          <w:vertAlign w:val="superscript"/>
          <w:lang w:val="en-US"/>
        </w:rPr>
        <w:t>n</w:t>
      </w:r>
      <w:r w:rsidRPr="0001571D">
        <w:rPr>
          <w:rFonts w:eastAsia="TimesNewRomanPSMT"/>
          <w:sz w:val="28"/>
          <w:szCs w:val="28"/>
        </w:rPr>
        <w:t xml:space="preserve">, где </w:t>
      </w:r>
      <w:r w:rsidRPr="0001571D">
        <w:rPr>
          <w:rFonts w:eastAsia="TimesNewRomanPSMT"/>
          <w:sz w:val="28"/>
          <w:szCs w:val="28"/>
          <w:lang w:val="en-US"/>
        </w:rPr>
        <w:t>n</w:t>
      </w:r>
      <w:r w:rsidRPr="0001571D">
        <w:rPr>
          <w:rFonts w:eastAsia="TimesNewRomanPSMT"/>
          <w:sz w:val="28"/>
          <w:szCs w:val="28"/>
        </w:rPr>
        <w:t xml:space="preserve"> — число битов в машинном слове, поскольку это позволяет избавиться от относительно медленной операции приведения по модулю.</w:t>
      </w:r>
    </w:p>
    <w:p w:rsidR="00AB61E4" w:rsidRDefault="00AB61E4" w:rsidP="002412F3">
      <w:pPr>
        <w:spacing w:line="360" w:lineRule="auto"/>
        <w:ind w:firstLine="446"/>
        <w:jc w:val="both"/>
        <w:rPr>
          <w:rFonts w:eastAsia="TimesNewRomanPSMT"/>
          <w:sz w:val="28"/>
          <w:szCs w:val="28"/>
        </w:rPr>
      </w:pPr>
    </w:p>
    <w:p w:rsidR="00AB61E4" w:rsidRDefault="00AB61E4" w:rsidP="002412F3">
      <w:pPr>
        <w:spacing w:line="360" w:lineRule="auto"/>
        <w:ind w:firstLine="446"/>
        <w:jc w:val="both"/>
        <w:rPr>
          <w:rFonts w:eastAsia="TimesNewRomanPSMT"/>
          <w:sz w:val="28"/>
          <w:szCs w:val="28"/>
        </w:rPr>
      </w:pPr>
    </w:p>
    <w:p w:rsidR="00AB61E4" w:rsidRPr="0001571D" w:rsidRDefault="00AB61E4" w:rsidP="002412F3">
      <w:pPr>
        <w:spacing w:line="360" w:lineRule="auto"/>
        <w:ind w:firstLine="446"/>
        <w:jc w:val="both"/>
        <w:rPr>
          <w:rFonts w:eastAsia="TimesNewRomanPSMT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3233"/>
        <w:gridCol w:w="925"/>
        <w:gridCol w:w="2880"/>
        <w:gridCol w:w="3052"/>
      </w:tblGrid>
      <w:tr w:rsidR="00AB61E4" w:rsidRPr="0001571D" w:rsidTr="003C7F18">
        <w:trPr>
          <w:trHeight w:val="723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B61E4" w:rsidRPr="0001571D" w:rsidRDefault="00AB61E4" w:rsidP="003C7F18">
            <w:pPr>
              <w:snapToGrid w:val="0"/>
              <w:spacing w:line="360" w:lineRule="auto"/>
              <w:jc w:val="center"/>
              <w:rPr>
                <w:rFonts w:eastAsia="TimesNewRomanPSMT"/>
                <w:b/>
                <w:sz w:val="28"/>
                <w:szCs w:val="28"/>
              </w:rPr>
            </w:pPr>
            <w:r w:rsidRPr="0001571D">
              <w:rPr>
                <w:rFonts w:eastAsia="TimesNewRomanPSMT"/>
                <w:b/>
                <w:sz w:val="28"/>
                <w:szCs w:val="28"/>
              </w:rPr>
              <w:t>Название библиотеки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B61E4" w:rsidRPr="0001571D" w:rsidRDefault="00AB61E4" w:rsidP="003C7F18">
            <w:pPr>
              <w:snapToGrid w:val="0"/>
              <w:spacing w:line="360" w:lineRule="auto"/>
              <w:jc w:val="center"/>
              <w:rPr>
                <w:rFonts w:eastAsia="TimesNewRomanPSMT"/>
                <w:b/>
                <w:i/>
                <w:sz w:val="28"/>
                <w:szCs w:val="28"/>
                <w:lang w:val="en-US"/>
              </w:rPr>
            </w:pPr>
            <w:r w:rsidRPr="0001571D">
              <w:rPr>
                <w:rFonts w:eastAsia="TimesNewRomanPSMT"/>
                <w:b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B61E4" w:rsidRPr="0001571D" w:rsidRDefault="00AB61E4" w:rsidP="003C7F18">
            <w:pPr>
              <w:snapToGrid w:val="0"/>
              <w:spacing w:line="360" w:lineRule="auto"/>
              <w:jc w:val="center"/>
              <w:rPr>
                <w:rFonts w:eastAsia="TimesNewRomanPSMT"/>
                <w:b/>
                <w:i/>
                <w:sz w:val="28"/>
                <w:szCs w:val="28"/>
                <w:lang w:val="en-US"/>
              </w:rPr>
            </w:pPr>
            <w:r w:rsidRPr="0001571D">
              <w:rPr>
                <w:rFonts w:eastAsia="TimesNewRomanPSMT"/>
                <w:b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61E4" w:rsidRPr="0001571D" w:rsidRDefault="00AB61E4" w:rsidP="003C7F18">
            <w:pPr>
              <w:snapToGrid w:val="0"/>
              <w:spacing w:line="360" w:lineRule="auto"/>
              <w:jc w:val="center"/>
              <w:rPr>
                <w:rFonts w:eastAsia="TimesNewRomanPSMT"/>
                <w:b/>
                <w:i/>
                <w:sz w:val="28"/>
                <w:szCs w:val="28"/>
                <w:lang w:val="en-US"/>
              </w:rPr>
            </w:pPr>
            <w:r w:rsidRPr="0001571D">
              <w:rPr>
                <w:rFonts w:eastAsia="TimesNewRomanPSMT"/>
                <w:b/>
                <w:i/>
                <w:sz w:val="28"/>
                <w:szCs w:val="28"/>
                <w:lang w:val="en-US"/>
              </w:rPr>
              <w:t>c</w:t>
            </w:r>
          </w:p>
        </w:tc>
      </w:tr>
      <w:tr w:rsidR="00AB61E4" w:rsidRPr="0001571D" w:rsidTr="003C7F18"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Numerical Recipes 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  <w:vertAlign w:val="superscript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2</w:t>
            </w:r>
            <w:r w:rsidRPr="0001571D">
              <w:rPr>
                <w:rFonts w:eastAsia="TimesNewRomanPSMT"/>
                <w:sz w:val="28"/>
                <w:szCs w:val="28"/>
                <w:vertAlign w:val="superscript"/>
              </w:rPr>
              <w:t>32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1664525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1013904223</w:t>
            </w:r>
          </w:p>
        </w:tc>
      </w:tr>
      <w:tr w:rsidR="00AB61E4" w:rsidRPr="0001571D" w:rsidTr="003C7F18"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MMIX by Donald Knuth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  <w:vertAlign w:val="superscript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2</w:t>
            </w:r>
            <w:r w:rsidRPr="0001571D">
              <w:rPr>
                <w:rFonts w:eastAsia="TimesNewRomanPSMT"/>
                <w:sz w:val="28"/>
                <w:szCs w:val="28"/>
                <w:vertAlign w:val="superscript"/>
              </w:rPr>
              <w:t>64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6364136223846793005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1442695040888963407</w:t>
            </w:r>
          </w:p>
        </w:tc>
      </w:tr>
      <w:tr w:rsidR="00AB61E4" w:rsidRPr="0001571D" w:rsidTr="003C7F18"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Borland C/C++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  <w:vertAlign w:val="superscript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2</w:t>
            </w:r>
            <w:r w:rsidRPr="0001571D">
              <w:rPr>
                <w:rFonts w:eastAsia="TimesNewRomanPSMT"/>
                <w:sz w:val="28"/>
                <w:szCs w:val="28"/>
                <w:vertAlign w:val="superscript"/>
              </w:rPr>
              <w:t>32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22695477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1</w:t>
            </w:r>
          </w:p>
        </w:tc>
      </w:tr>
      <w:tr w:rsidR="00AB61E4" w:rsidRPr="0001571D" w:rsidTr="003C7F18"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GNU Compiler Collection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  <w:vertAlign w:val="superscript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2</w:t>
            </w:r>
            <w:r w:rsidRPr="0001571D">
              <w:rPr>
                <w:rFonts w:eastAsia="TimesNewRomanPSMT"/>
                <w:sz w:val="28"/>
                <w:szCs w:val="28"/>
                <w:vertAlign w:val="superscript"/>
              </w:rPr>
              <w:t>32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69069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5</w:t>
            </w:r>
          </w:p>
        </w:tc>
      </w:tr>
      <w:tr w:rsidR="00AB61E4" w:rsidRPr="0001571D" w:rsidTr="003C7F18"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  <w:lang w:val="en-US"/>
              </w:rPr>
            </w:pPr>
            <w:r w:rsidRPr="0001571D">
              <w:rPr>
                <w:rFonts w:eastAsia="TimesNewRomanPSMT"/>
                <w:sz w:val="28"/>
                <w:szCs w:val="28"/>
                <w:lang w:val="en-US"/>
              </w:rPr>
              <w:t>ANSI C: Open Watcom, Digital Mars, Metrowerks, IBM VisualAge C/C++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  <w:vertAlign w:val="superscript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2</w:t>
            </w:r>
            <w:r w:rsidRPr="0001571D">
              <w:rPr>
                <w:rFonts w:eastAsia="TimesNewRomanPSMT"/>
                <w:sz w:val="28"/>
                <w:szCs w:val="28"/>
                <w:vertAlign w:val="superscript"/>
              </w:rPr>
              <w:t>32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1103515245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12345</w:t>
            </w:r>
          </w:p>
        </w:tc>
      </w:tr>
      <w:tr w:rsidR="00AB61E4" w:rsidRPr="0001571D" w:rsidTr="003C7F18"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Borland Delphi, Virtual Pascal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  <w:vertAlign w:val="superscript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2</w:t>
            </w:r>
            <w:r w:rsidRPr="0001571D">
              <w:rPr>
                <w:rFonts w:eastAsia="TimesNewRomanPSMT"/>
                <w:sz w:val="28"/>
                <w:szCs w:val="28"/>
                <w:vertAlign w:val="superscript"/>
              </w:rPr>
              <w:t>32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134775813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1</w:t>
            </w:r>
          </w:p>
        </w:tc>
      </w:tr>
      <w:tr w:rsidR="00AB61E4" w:rsidRPr="0001571D" w:rsidTr="003C7F18"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  <w:lang w:val="en-US"/>
              </w:rPr>
            </w:pPr>
            <w:r w:rsidRPr="0001571D">
              <w:rPr>
                <w:rFonts w:eastAsia="TimesNewRomanPSMT"/>
                <w:sz w:val="28"/>
                <w:szCs w:val="28"/>
                <w:lang w:val="en-US"/>
              </w:rPr>
              <w:t>Microsoft Visual/Quick C/C++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  <w:vertAlign w:val="superscript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2</w:t>
            </w:r>
            <w:r w:rsidRPr="0001571D">
              <w:rPr>
                <w:rFonts w:eastAsia="TimesNewRomanPSMT"/>
                <w:sz w:val="28"/>
                <w:szCs w:val="28"/>
                <w:vertAlign w:val="superscript"/>
              </w:rPr>
              <w:t>32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214013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2531011</w:t>
            </w:r>
          </w:p>
        </w:tc>
      </w:tr>
      <w:tr w:rsidR="00AB61E4" w:rsidRPr="0001571D" w:rsidTr="003C7F18"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Apple CarbonLib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2</w:t>
            </w:r>
            <w:r w:rsidRPr="0001571D">
              <w:rPr>
                <w:rFonts w:eastAsia="TimesNewRomanPSMT"/>
                <w:sz w:val="28"/>
                <w:szCs w:val="28"/>
                <w:vertAlign w:val="superscript"/>
              </w:rPr>
              <w:t>31</w:t>
            </w:r>
            <w:r w:rsidRPr="0001571D">
              <w:rPr>
                <w:rFonts w:eastAsia="TimesNewRomanPSMT"/>
                <w:sz w:val="28"/>
                <w:szCs w:val="28"/>
              </w:rPr>
              <w:t xml:space="preserve"> -1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16807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1E4" w:rsidRPr="0001571D" w:rsidRDefault="00AB61E4" w:rsidP="003C7F18">
            <w:pPr>
              <w:snapToGrid w:val="0"/>
              <w:spacing w:line="360" w:lineRule="auto"/>
              <w:rPr>
                <w:rFonts w:eastAsia="TimesNewRomanPSMT"/>
                <w:sz w:val="28"/>
                <w:szCs w:val="28"/>
              </w:rPr>
            </w:pPr>
            <w:r w:rsidRPr="0001571D">
              <w:rPr>
                <w:rFonts w:eastAsia="TimesNewRomanPSMT"/>
                <w:sz w:val="28"/>
                <w:szCs w:val="28"/>
              </w:rPr>
              <w:t>0</w:t>
            </w:r>
          </w:p>
        </w:tc>
      </w:tr>
    </w:tbl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Приведенное соотношение имеет следующий смысл: </w:t>
      </w:r>
      <w:r w:rsidRPr="0001571D">
        <w:rPr>
          <w:i/>
          <w:sz w:val="32"/>
          <w:szCs w:val="28"/>
          <w:lang w:val="en-US"/>
        </w:rPr>
        <w:t>X</w:t>
      </w:r>
      <w:r w:rsidRPr="0001571D">
        <w:rPr>
          <w:i/>
          <w:sz w:val="32"/>
          <w:szCs w:val="28"/>
          <w:vertAlign w:val="subscript"/>
          <w:lang w:val="en-US"/>
        </w:rPr>
        <w:t>i</w:t>
      </w:r>
      <w:r w:rsidRPr="0001571D">
        <w:rPr>
          <w:i/>
          <w:sz w:val="32"/>
          <w:szCs w:val="28"/>
          <w:vertAlign w:val="subscript"/>
        </w:rPr>
        <w:t xml:space="preserve">+1 </w:t>
      </w:r>
      <w:r w:rsidRPr="0001571D">
        <w:rPr>
          <w:sz w:val="28"/>
        </w:rPr>
        <w:t xml:space="preserve">равно остатку от деления </w:t>
      </w:r>
      <w:r w:rsidRPr="0001571D">
        <w:rPr>
          <w:i/>
          <w:sz w:val="32"/>
          <w:szCs w:val="28"/>
        </w:rPr>
        <w:t>(</w:t>
      </w:r>
      <w:r w:rsidRPr="0001571D">
        <w:rPr>
          <w:i/>
          <w:sz w:val="32"/>
          <w:szCs w:val="28"/>
          <w:lang w:val="en-US"/>
        </w:rPr>
        <w:t>aX</w:t>
      </w:r>
      <w:r w:rsidRPr="0001571D">
        <w:rPr>
          <w:i/>
          <w:sz w:val="32"/>
          <w:szCs w:val="28"/>
          <w:vertAlign w:val="subscript"/>
          <w:lang w:val="en-US"/>
        </w:rPr>
        <w:t>i</w:t>
      </w:r>
      <w:r w:rsidRPr="0001571D">
        <w:rPr>
          <w:i/>
          <w:sz w:val="32"/>
          <w:szCs w:val="28"/>
        </w:rPr>
        <w:t xml:space="preserve"> + </w:t>
      </w:r>
      <w:r w:rsidRPr="0001571D">
        <w:rPr>
          <w:i/>
          <w:sz w:val="32"/>
          <w:szCs w:val="28"/>
          <w:lang w:val="en-US"/>
        </w:rPr>
        <w:t>c</w:t>
      </w:r>
      <w:r w:rsidRPr="0001571D">
        <w:rPr>
          <w:i/>
          <w:sz w:val="32"/>
          <w:szCs w:val="28"/>
        </w:rPr>
        <w:t xml:space="preserve">) </w:t>
      </w:r>
      <w:r w:rsidRPr="0001571D">
        <w:rPr>
          <w:sz w:val="28"/>
        </w:rPr>
        <w:t xml:space="preserve">на </w:t>
      </w:r>
      <w:r w:rsidRPr="0001571D">
        <w:rPr>
          <w:i/>
          <w:sz w:val="28"/>
          <w:lang w:val="en-US"/>
        </w:rPr>
        <w:t>m</w:t>
      </w:r>
      <w:r w:rsidRPr="0001571D">
        <w:rPr>
          <w:sz w:val="28"/>
        </w:rPr>
        <w:t>.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Запишем алгоритм в виде пошаговой процедуры.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Ш а г 1. Коэффициент </w:t>
      </w:r>
      <w:r w:rsidRPr="0001571D">
        <w:rPr>
          <w:i/>
          <w:sz w:val="32"/>
          <w:szCs w:val="28"/>
          <w:lang w:val="en-US"/>
        </w:rPr>
        <w:t>a</w:t>
      </w:r>
      <w:r w:rsidRPr="0001571D">
        <w:rPr>
          <w:sz w:val="28"/>
        </w:rPr>
        <w:t xml:space="preserve"> умножается на число </w:t>
      </w:r>
      <w:r w:rsidRPr="0001571D">
        <w:rPr>
          <w:i/>
          <w:sz w:val="32"/>
          <w:szCs w:val="28"/>
          <w:lang w:val="en-US"/>
        </w:rPr>
        <w:t>X</w:t>
      </w:r>
      <w:r w:rsidRPr="0001571D">
        <w:rPr>
          <w:i/>
          <w:sz w:val="32"/>
          <w:szCs w:val="28"/>
          <w:vertAlign w:val="subscript"/>
          <w:lang w:val="en-US"/>
        </w:rPr>
        <w:t>i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Ш а г </w:t>
      </w:r>
      <w:r w:rsidRPr="00DC785A">
        <w:rPr>
          <w:sz w:val="28"/>
        </w:rPr>
        <w:t>2</w:t>
      </w:r>
      <w:r w:rsidRPr="0001571D">
        <w:rPr>
          <w:sz w:val="28"/>
        </w:rPr>
        <w:t>. К результату умножения (</w:t>
      </w:r>
      <w:r w:rsidRPr="0001571D">
        <w:rPr>
          <w:i/>
          <w:sz w:val="32"/>
          <w:szCs w:val="28"/>
          <w:lang w:val="en-US"/>
        </w:rPr>
        <w:t>aX</w:t>
      </w:r>
      <w:r w:rsidRPr="0001571D">
        <w:rPr>
          <w:i/>
          <w:sz w:val="32"/>
          <w:szCs w:val="28"/>
          <w:vertAlign w:val="subscript"/>
          <w:lang w:val="en-US"/>
        </w:rPr>
        <w:t>i</w:t>
      </w:r>
      <w:r w:rsidRPr="0001571D">
        <w:rPr>
          <w:sz w:val="28"/>
        </w:rPr>
        <w:t xml:space="preserve">) прибавляется числ </w:t>
      </w:r>
      <w:r w:rsidRPr="0001571D">
        <w:rPr>
          <w:i/>
          <w:sz w:val="28"/>
        </w:rPr>
        <w:t>с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Ш а г 3. Результат сложения </w:t>
      </w:r>
      <w:r w:rsidRPr="0001571D">
        <w:rPr>
          <w:i/>
          <w:sz w:val="32"/>
          <w:szCs w:val="28"/>
        </w:rPr>
        <w:t>(</w:t>
      </w:r>
      <w:r w:rsidRPr="0001571D">
        <w:rPr>
          <w:i/>
          <w:sz w:val="32"/>
          <w:szCs w:val="28"/>
          <w:lang w:val="en-US"/>
        </w:rPr>
        <w:t>aX</w:t>
      </w:r>
      <w:r w:rsidRPr="0001571D">
        <w:rPr>
          <w:i/>
          <w:sz w:val="32"/>
          <w:szCs w:val="28"/>
          <w:vertAlign w:val="subscript"/>
          <w:lang w:val="en-US"/>
        </w:rPr>
        <w:t>i</w:t>
      </w:r>
      <w:r w:rsidRPr="0001571D">
        <w:rPr>
          <w:i/>
          <w:sz w:val="32"/>
          <w:szCs w:val="28"/>
        </w:rPr>
        <w:t xml:space="preserve"> + </w:t>
      </w:r>
      <w:r w:rsidRPr="0001571D">
        <w:rPr>
          <w:i/>
          <w:sz w:val="32"/>
          <w:szCs w:val="28"/>
          <w:lang w:val="en-US"/>
        </w:rPr>
        <w:t>c</w:t>
      </w:r>
      <w:r w:rsidRPr="0001571D">
        <w:rPr>
          <w:i/>
          <w:sz w:val="32"/>
          <w:szCs w:val="28"/>
        </w:rPr>
        <w:t xml:space="preserve">) </w:t>
      </w:r>
      <w:r w:rsidRPr="0001571D">
        <w:rPr>
          <w:sz w:val="28"/>
        </w:rPr>
        <w:t xml:space="preserve"> делится на </w:t>
      </w:r>
      <w:r w:rsidRPr="0001571D">
        <w:rPr>
          <w:i/>
          <w:sz w:val="28"/>
          <w:lang w:val="en-US"/>
        </w:rPr>
        <w:t>m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i/>
          <w:sz w:val="32"/>
          <w:szCs w:val="28"/>
          <w:lang w:val="en-US"/>
        </w:rPr>
        <w:t>aX</w:t>
      </w:r>
      <w:r w:rsidRPr="0001571D">
        <w:rPr>
          <w:i/>
          <w:sz w:val="32"/>
          <w:szCs w:val="28"/>
          <w:vertAlign w:val="subscript"/>
          <w:lang w:val="en-US"/>
        </w:rPr>
        <w:t>i</w:t>
      </w:r>
      <w:r w:rsidRPr="0001571D">
        <w:rPr>
          <w:i/>
          <w:sz w:val="32"/>
          <w:szCs w:val="28"/>
        </w:rPr>
        <w:t xml:space="preserve"> + </w:t>
      </w:r>
      <w:r w:rsidRPr="0001571D">
        <w:rPr>
          <w:i/>
          <w:sz w:val="32"/>
          <w:szCs w:val="28"/>
          <w:lang w:val="en-US"/>
        </w:rPr>
        <w:t>c</w:t>
      </w:r>
      <w:r w:rsidRPr="0001571D">
        <w:rPr>
          <w:i/>
          <w:sz w:val="32"/>
          <w:szCs w:val="28"/>
        </w:rPr>
        <w:t xml:space="preserve"> = </w:t>
      </w:r>
      <w:r w:rsidRPr="0001571D">
        <w:rPr>
          <w:i/>
          <w:sz w:val="32"/>
          <w:szCs w:val="28"/>
          <w:lang w:val="en-US"/>
        </w:rPr>
        <w:t>q</w:t>
      </w:r>
      <w:r w:rsidRPr="0001571D">
        <w:rPr>
          <w:i/>
          <w:sz w:val="32"/>
          <w:szCs w:val="28"/>
        </w:rPr>
        <w:t>·</w:t>
      </w:r>
      <w:r w:rsidRPr="0001571D">
        <w:rPr>
          <w:i/>
          <w:sz w:val="32"/>
          <w:szCs w:val="28"/>
          <w:lang w:val="en-US"/>
        </w:rPr>
        <w:t>m</w:t>
      </w:r>
      <w:r w:rsidRPr="0001571D">
        <w:rPr>
          <w:i/>
          <w:sz w:val="32"/>
          <w:szCs w:val="28"/>
        </w:rPr>
        <w:t xml:space="preserve">+ </w:t>
      </w:r>
      <w:r w:rsidRPr="0001571D">
        <w:rPr>
          <w:i/>
          <w:sz w:val="32"/>
          <w:szCs w:val="28"/>
          <w:lang w:val="en-US"/>
        </w:rPr>
        <w:t>X</w:t>
      </w:r>
      <w:r w:rsidRPr="0001571D">
        <w:rPr>
          <w:i/>
          <w:sz w:val="32"/>
          <w:szCs w:val="28"/>
          <w:vertAlign w:val="subscript"/>
          <w:lang w:val="en-US"/>
        </w:rPr>
        <w:t>i</w:t>
      </w:r>
      <w:r w:rsidRPr="0001571D">
        <w:rPr>
          <w:i/>
          <w:sz w:val="32"/>
          <w:szCs w:val="28"/>
          <w:vertAlign w:val="subscript"/>
        </w:rPr>
        <w:t>+1</w:t>
      </w:r>
    </w:p>
    <w:p w:rsidR="00AB61E4" w:rsidRPr="0001571D" w:rsidRDefault="00AB61E4" w:rsidP="00D4000A">
      <w:pPr>
        <w:widowControl w:val="0"/>
        <w:spacing w:before="100" w:after="100"/>
        <w:jc w:val="both"/>
        <w:rPr>
          <w:sz w:val="28"/>
        </w:rPr>
      </w:pPr>
      <w:r w:rsidRPr="0001571D">
        <w:rPr>
          <w:sz w:val="28"/>
        </w:rPr>
        <w:t xml:space="preserve">где </w:t>
      </w:r>
      <w:r w:rsidRPr="0001571D">
        <w:rPr>
          <w:i/>
          <w:sz w:val="32"/>
          <w:szCs w:val="28"/>
          <w:lang w:val="en-US"/>
        </w:rPr>
        <w:t>qm</w:t>
      </w:r>
      <w:r w:rsidRPr="0001571D">
        <w:rPr>
          <w:sz w:val="28"/>
        </w:rPr>
        <w:t xml:space="preserve"> - целая часть (</w:t>
      </w:r>
      <w:r w:rsidRPr="0001571D">
        <w:rPr>
          <w:i/>
          <w:sz w:val="28"/>
        </w:rPr>
        <w:t>q</w:t>
      </w:r>
      <w:r w:rsidRPr="0001571D">
        <w:rPr>
          <w:sz w:val="28"/>
        </w:rPr>
        <w:t xml:space="preserve"> = 0,1,2,...),  </w:t>
      </w:r>
      <w:r w:rsidRPr="0001571D">
        <w:rPr>
          <w:i/>
          <w:sz w:val="32"/>
          <w:szCs w:val="28"/>
          <w:lang w:val="en-US"/>
        </w:rPr>
        <w:t>X</w:t>
      </w:r>
      <w:r w:rsidRPr="0001571D">
        <w:rPr>
          <w:i/>
          <w:sz w:val="32"/>
          <w:szCs w:val="28"/>
          <w:vertAlign w:val="subscript"/>
          <w:lang w:val="en-US"/>
        </w:rPr>
        <w:t>i</w:t>
      </w:r>
      <w:r w:rsidRPr="0001571D">
        <w:rPr>
          <w:i/>
          <w:sz w:val="32"/>
          <w:szCs w:val="28"/>
          <w:vertAlign w:val="subscript"/>
        </w:rPr>
        <w:t xml:space="preserve">+1 </w:t>
      </w:r>
      <w:r w:rsidRPr="0001571D">
        <w:rPr>
          <w:sz w:val="28"/>
        </w:rPr>
        <w:t xml:space="preserve">- остаток от деления </w:t>
      </w:r>
      <w:r w:rsidRPr="0001571D">
        <w:rPr>
          <w:position w:val="-12"/>
          <w:sz w:val="28"/>
        </w:rPr>
        <w:object w:dxaOrig="1340" w:dyaOrig="360">
          <v:shape id="_x0000_i1066" type="#_x0000_t75" style="width:66pt;height:18pt" o:ole="" fillcolor="window">
            <v:imagedata r:id="rId82" o:title=""/>
          </v:shape>
          <o:OLEObject Type="Embed" ProgID="Equation.DSMT4" ShapeID="_x0000_i1066" DrawAspect="Content" ObjectID="_1390242420" r:id="rId83"/>
        </w:object>
      </w:r>
      <w:r w:rsidRPr="0001571D">
        <w:rPr>
          <w:sz w:val="28"/>
        </w:rPr>
        <w:t>.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Ш а г 4. Остаток от деления </w:t>
      </w:r>
      <w:r w:rsidRPr="0001571D">
        <w:rPr>
          <w:i/>
          <w:sz w:val="32"/>
          <w:szCs w:val="28"/>
          <w:lang w:val="en-US"/>
        </w:rPr>
        <w:t>X</w:t>
      </w:r>
      <w:r w:rsidRPr="0001571D">
        <w:rPr>
          <w:i/>
          <w:sz w:val="32"/>
          <w:szCs w:val="28"/>
          <w:vertAlign w:val="subscript"/>
          <w:lang w:val="en-US"/>
        </w:rPr>
        <w:t>i</w:t>
      </w:r>
      <w:r w:rsidRPr="0001571D">
        <w:rPr>
          <w:i/>
          <w:sz w:val="32"/>
          <w:szCs w:val="28"/>
          <w:vertAlign w:val="subscript"/>
        </w:rPr>
        <w:t xml:space="preserve">+1 </w:t>
      </w:r>
      <w:r w:rsidRPr="0001571D">
        <w:rPr>
          <w:sz w:val="28"/>
        </w:rPr>
        <w:t xml:space="preserve">делится на </w:t>
      </w:r>
      <w:r w:rsidRPr="0001571D">
        <w:rPr>
          <w:i/>
          <w:sz w:val="32"/>
          <w:szCs w:val="28"/>
          <w:lang w:val="en-US"/>
        </w:rPr>
        <w:t>m</w:t>
      </w:r>
      <w:r w:rsidRPr="0001571D">
        <w:rPr>
          <w:sz w:val="28"/>
        </w:rPr>
        <w:t>, чтобы получить искомое случайное число между нулем и единицей: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</w:p>
    <w:p w:rsidR="00AB61E4" w:rsidRPr="0001571D" w:rsidRDefault="00AB61E4" w:rsidP="00436494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01571D">
        <w:rPr>
          <w:sz w:val="28"/>
          <w:szCs w:val="28"/>
        </w:rPr>
        <w:t>Следует отметить, что данный метод не обладает криптографической стойкостью, однако входит в большинство современных стандартных библиотек различных компиляторов.</w:t>
      </w:r>
    </w:p>
    <w:p w:rsidR="00AB61E4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>Пример.</w:t>
      </w:r>
    </w:p>
    <w:p w:rsidR="00AB61E4" w:rsidRPr="0001571D" w:rsidRDefault="00AB61E4" w:rsidP="00D4000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>х</w:t>
      </w:r>
      <w:r w:rsidRPr="0001571D">
        <w:rPr>
          <w:sz w:val="28"/>
          <w:vertAlign w:val="subscript"/>
        </w:rPr>
        <w:t>0</w:t>
      </w:r>
      <w:r>
        <w:rPr>
          <w:sz w:val="28"/>
          <w:vertAlign w:val="subscript"/>
        </w:rPr>
        <w:t xml:space="preserve"> </w:t>
      </w:r>
      <w:r>
        <w:rPr>
          <w:sz w:val="28"/>
        </w:rPr>
        <w:t>= 7(0111)</w:t>
      </w:r>
    </w:p>
    <w:p w:rsidR="00AB61E4" w:rsidRDefault="00AB61E4" w:rsidP="009D57B7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>а = 5 (0101)</w:t>
      </w:r>
    </w:p>
    <w:p w:rsidR="00AB61E4" w:rsidRDefault="00AB61E4" w:rsidP="009D57B7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>с = 3 (0011)</w:t>
      </w:r>
    </w:p>
    <w:p w:rsidR="00AB61E4" w:rsidRPr="00DC785A" w:rsidRDefault="00AB61E4" w:rsidP="009D57B7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  <w:lang w:val="en-US"/>
        </w:rPr>
        <w:t>m</w:t>
      </w:r>
      <w:r w:rsidRPr="00DC785A">
        <w:rPr>
          <w:sz w:val="28"/>
        </w:rPr>
        <w:t xml:space="preserve"> = 2</w:t>
      </w:r>
      <w:r w:rsidRPr="0001571D">
        <w:rPr>
          <w:sz w:val="28"/>
          <w:vertAlign w:val="superscript"/>
          <w:lang w:val="en-US"/>
        </w:rPr>
        <w:t>n</w:t>
      </w:r>
    </w:p>
    <w:p w:rsidR="00AB61E4" w:rsidRDefault="00AB61E4" w:rsidP="009D57B7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  <w:lang w:val="en-US"/>
        </w:rPr>
        <w:t>n</w:t>
      </w:r>
      <w:r w:rsidRPr="0001571D">
        <w:rPr>
          <w:sz w:val="28"/>
        </w:rPr>
        <w:t xml:space="preserve"> – числ</w:t>
      </w:r>
      <w:r>
        <w:rPr>
          <w:sz w:val="28"/>
        </w:rPr>
        <w:t>о</w:t>
      </w:r>
      <w:r w:rsidRPr="0001571D">
        <w:rPr>
          <w:sz w:val="28"/>
        </w:rPr>
        <w:t xml:space="preserve"> бит в машинном </w:t>
      </w:r>
      <w:r>
        <w:rPr>
          <w:sz w:val="28"/>
        </w:rPr>
        <w:t>слове</w:t>
      </w:r>
    </w:p>
    <w:p w:rsidR="00AB61E4" w:rsidRDefault="00AB61E4" w:rsidP="0001571D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Пусть </w:t>
      </w:r>
      <w:r>
        <w:rPr>
          <w:sz w:val="28"/>
          <w:lang w:val="en-US"/>
        </w:rPr>
        <w:t>n</w:t>
      </w:r>
      <w:r w:rsidRPr="0001571D">
        <w:rPr>
          <w:sz w:val="28"/>
        </w:rPr>
        <w:t xml:space="preserve"> = </w:t>
      </w:r>
      <w:r>
        <w:rPr>
          <w:sz w:val="28"/>
        </w:rPr>
        <w:t xml:space="preserve">4, тогда </w:t>
      </w:r>
      <w:r>
        <w:rPr>
          <w:sz w:val="28"/>
          <w:lang w:val="en-US"/>
        </w:rPr>
        <w:t>m</w:t>
      </w:r>
      <w:r w:rsidRPr="0001571D">
        <w:rPr>
          <w:sz w:val="28"/>
        </w:rPr>
        <w:t xml:space="preserve"> = 2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 = 16</w:t>
      </w:r>
    </w:p>
    <w:p w:rsidR="00AB61E4" w:rsidRPr="007400D4" w:rsidRDefault="00AB61E4" w:rsidP="0001571D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i/>
          <w:sz w:val="32"/>
          <w:szCs w:val="28"/>
        </w:rPr>
        <w:t>х</w:t>
      </w:r>
      <w:r w:rsidRPr="007400D4">
        <w:rPr>
          <w:i/>
          <w:sz w:val="32"/>
          <w:szCs w:val="28"/>
          <w:vertAlign w:val="subscript"/>
        </w:rPr>
        <w:t>1</w:t>
      </w:r>
      <w:r w:rsidRPr="007400D4">
        <w:rPr>
          <w:sz w:val="32"/>
          <w:szCs w:val="28"/>
        </w:rPr>
        <w:t xml:space="preserve"> = (</w:t>
      </w:r>
      <w:r w:rsidRPr="0001571D">
        <w:rPr>
          <w:i/>
          <w:sz w:val="32"/>
          <w:szCs w:val="28"/>
          <w:lang w:val="en-US"/>
        </w:rPr>
        <w:t>a</w:t>
      </w:r>
      <w:r w:rsidRPr="007400D4">
        <w:rPr>
          <w:i/>
          <w:sz w:val="32"/>
          <w:szCs w:val="28"/>
        </w:rPr>
        <w:t>·</w:t>
      </w:r>
      <w:r>
        <w:rPr>
          <w:i/>
          <w:sz w:val="32"/>
          <w:szCs w:val="28"/>
        </w:rPr>
        <w:t>х</w:t>
      </w:r>
      <w:r w:rsidRPr="007400D4">
        <w:rPr>
          <w:i/>
          <w:sz w:val="32"/>
          <w:szCs w:val="28"/>
          <w:vertAlign w:val="subscript"/>
        </w:rPr>
        <w:t>0</w:t>
      </w:r>
      <w:r w:rsidRPr="007400D4">
        <w:rPr>
          <w:i/>
          <w:sz w:val="32"/>
          <w:szCs w:val="28"/>
        </w:rPr>
        <w:t xml:space="preserve"> + </w:t>
      </w:r>
      <w:r w:rsidRPr="0001571D">
        <w:rPr>
          <w:i/>
          <w:sz w:val="32"/>
          <w:szCs w:val="28"/>
          <w:lang w:val="en-US"/>
        </w:rPr>
        <w:t>c</w:t>
      </w:r>
      <w:r w:rsidRPr="007400D4">
        <w:rPr>
          <w:i/>
          <w:sz w:val="32"/>
          <w:szCs w:val="28"/>
        </w:rPr>
        <w:t xml:space="preserve">) </w:t>
      </w:r>
      <w:r w:rsidRPr="0001571D">
        <w:rPr>
          <w:i/>
          <w:sz w:val="32"/>
          <w:szCs w:val="28"/>
          <w:lang w:val="en-US"/>
        </w:rPr>
        <w:t>mod</w:t>
      </w:r>
      <w:r w:rsidRPr="007400D4">
        <w:rPr>
          <w:i/>
          <w:sz w:val="32"/>
          <w:szCs w:val="28"/>
        </w:rPr>
        <w:t xml:space="preserve"> </w:t>
      </w:r>
      <w:r w:rsidRPr="0001571D">
        <w:rPr>
          <w:i/>
          <w:sz w:val="32"/>
          <w:szCs w:val="28"/>
          <w:lang w:val="en-US"/>
        </w:rPr>
        <w:t>m</w:t>
      </w:r>
      <w:r w:rsidRPr="007400D4">
        <w:rPr>
          <w:sz w:val="32"/>
          <w:szCs w:val="28"/>
        </w:rPr>
        <w:t xml:space="preserve"> = (5·7 + 3)</w:t>
      </w:r>
      <w:r w:rsidRPr="007400D4">
        <w:rPr>
          <w:i/>
          <w:sz w:val="32"/>
          <w:szCs w:val="28"/>
        </w:rPr>
        <w:t xml:space="preserve"> </w:t>
      </w:r>
      <w:r w:rsidRPr="0001571D">
        <w:rPr>
          <w:i/>
          <w:sz w:val="32"/>
          <w:szCs w:val="28"/>
          <w:lang w:val="en-US"/>
        </w:rPr>
        <w:t>mod</w:t>
      </w:r>
      <w:r w:rsidRPr="007400D4">
        <w:rPr>
          <w:i/>
          <w:sz w:val="32"/>
          <w:szCs w:val="28"/>
        </w:rPr>
        <w:t xml:space="preserve"> </w:t>
      </w:r>
      <w:r w:rsidRPr="007400D4">
        <w:rPr>
          <w:sz w:val="32"/>
          <w:szCs w:val="28"/>
        </w:rPr>
        <w:t xml:space="preserve">16 = 38 (00100110) </w:t>
      </w:r>
      <w:r w:rsidRPr="0001571D">
        <w:rPr>
          <w:i/>
          <w:sz w:val="32"/>
          <w:szCs w:val="28"/>
          <w:lang w:val="en-US"/>
        </w:rPr>
        <w:t>mod</w:t>
      </w:r>
      <w:r w:rsidRPr="007400D4">
        <w:rPr>
          <w:i/>
          <w:sz w:val="32"/>
          <w:szCs w:val="28"/>
        </w:rPr>
        <w:t xml:space="preserve"> </w:t>
      </w:r>
      <w:r w:rsidRPr="007400D4">
        <w:rPr>
          <w:sz w:val="32"/>
          <w:szCs w:val="28"/>
        </w:rPr>
        <w:t>16 = 6 (0110)</w:t>
      </w:r>
    </w:p>
    <w:p w:rsidR="00AB61E4" w:rsidRDefault="00AB61E4" w:rsidP="009D57B7">
      <w:pPr>
        <w:widowControl w:val="0"/>
        <w:spacing w:before="100" w:after="100"/>
        <w:ind w:firstLine="720"/>
        <w:jc w:val="both"/>
        <w:rPr>
          <w:sz w:val="32"/>
          <w:szCs w:val="28"/>
        </w:rPr>
      </w:pPr>
      <w:r>
        <w:rPr>
          <w:i/>
          <w:sz w:val="32"/>
          <w:szCs w:val="28"/>
        </w:rPr>
        <w:t>х</w:t>
      </w:r>
      <w:r>
        <w:rPr>
          <w:i/>
          <w:sz w:val="32"/>
          <w:szCs w:val="28"/>
          <w:vertAlign w:val="subscript"/>
        </w:rPr>
        <w:t>1</w:t>
      </w:r>
      <w:r w:rsidRPr="00AA647D">
        <w:rPr>
          <w:i/>
          <w:sz w:val="32"/>
          <w:szCs w:val="28"/>
          <w:vertAlign w:val="superscript"/>
        </w:rPr>
        <w:t>*</w:t>
      </w:r>
      <w:r w:rsidRPr="0001571D">
        <w:rPr>
          <w:sz w:val="32"/>
          <w:szCs w:val="28"/>
        </w:rPr>
        <w:t xml:space="preserve"> = </w:t>
      </w:r>
      <w:r>
        <w:rPr>
          <w:sz w:val="32"/>
          <w:szCs w:val="28"/>
        </w:rPr>
        <w:t xml:space="preserve"> 6 /16 = 0,375</w:t>
      </w:r>
    </w:p>
    <w:p w:rsidR="00AB61E4" w:rsidRPr="00A5622C" w:rsidRDefault="00AB61E4" w:rsidP="009D57B7">
      <w:pPr>
        <w:widowControl w:val="0"/>
        <w:spacing w:before="100" w:after="100"/>
        <w:ind w:firstLine="720"/>
        <w:jc w:val="both"/>
        <w:rPr>
          <w:sz w:val="32"/>
          <w:szCs w:val="28"/>
          <w:lang w:val="en-US"/>
        </w:rPr>
      </w:pPr>
      <w:r>
        <w:rPr>
          <w:i/>
          <w:sz w:val="32"/>
          <w:szCs w:val="28"/>
        </w:rPr>
        <w:t>х</w:t>
      </w:r>
      <w:r>
        <w:rPr>
          <w:i/>
          <w:sz w:val="32"/>
          <w:szCs w:val="28"/>
          <w:vertAlign w:val="subscript"/>
        </w:rPr>
        <w:t>2</w:t>
      </w:r>
      <w:r w:rsidRPr="0001571D">
        <w:rPr>
          <w:sz w:val="32"/>
          <w:szCs w:val="28"/>
        </w:rPr>
        <w:t xml:space="preserve"> =</w:t>
      </w:r>
      <w:r>
        <w:rPr>
          <w:sz w:val="32"/>
          <w:szCs w:val="28"/>
        </w:rPr>
        <w:t xml:space="preserve"> </w:t>
      </w:r>
      <w:r w:rsidRPr="0001571D">
        <w:rPr>
          <w:i/>
          <w:sz w:val="32"/>
          <w:szCs w:val="28"/>
          <w:lang w:val="en-US"/>
        </w:rPr>
        <w:t>a</w:t>
      </w:r>
      <w:r w:rsidRPr="00AA647D">
        <w:rPr>
          <w:i/>
          <w:sz w:val="32"/>
          <w:szCs w:val="28"/>
        </w:rPr>
        <w:t>·</w:t>
      </w:r>
      <w:r>
        <w:rPr>
          <w:i/>
          <w:sz w:val="32"/>
          <w:szCs w:val="28"/>
        </w:rPr>
        <w:t>х</w:t>
      </w:r>
      <w:r>
        <w:rPr>
          <w:i/>
          <w:sz w:val="32"/>
          <w:szCs w:val="28"/>
          <w:vertAlign w:val="subscript"/>
        </w:rPr>
        <w:t>1</w:t>
      </w:r>
      <w:r w:rsidRPr="0001571D">
        <w:rPr>
          <w:i/>
          <w:sz w:val="32"/>
          <w:szCs w:val="28"/>
        </w:rPr>
        <w:t xml:space="preserve"> + </w:t>
      </w:r>
      <w:r w:rsidRPr="0001571D">
        <w:rPr>
          <w:i/>
          <w:sz w:val="32"/>
          <w:szCs w:val="28"/>
          <w:lang w:val="en-US"/>
        </w:rPr>
        <w:t>c</w:t>
      </w:r>
      <w:r w:rsidRPr="0001571D">
        <w:rPr>
          <w:sz w:val="32"/>
          <w:szCs w:val="28"/>
        </w:rPr>
        <w:t xml:space="preserve"> = </w:t>
      </w:r>
      <w:r>
        <w:rPr>
          <w:sz w:val="32"/>
          <w:szCs w:val="28"/>
        </w:rPr>
        <w:t>5·6 + 3 = 3</w:t>
      </w:r>
      <w:r>
        <w:rPr>
          <w:sz w:val="32"/>
          <w:szCs w:val="28"/>
          <w:lang w:val="en-US"/>
        </w:rPr>
        <w:t>3</w:t>
      </w:r>
    </w:p>
    <w:p w:rsidR="00AB61E4" w:rsidRPr="00DC785A" w:rsidRDefault="00AB61E4" w:rsidP="00223773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i/>
          <w:sz w:val="32"/>
          <w:szCs w:val="28"/>
        </w:rPr>
        <w:t>х</w:t>
      </w:r>
      <w:r w:rsidRPr="00DC785A">
        <w:rPr>
          <w:i/>
          <w:sz w:val="32"/>
          <w:szCs w:val="28"/>
          <w:vertAlign w:val="subscript"/>
        </w:rPr>
        <w:t>2</w:t>
      </w:r>
      <w:r w:rsidRPr="00DC785A">
        <w:rPr>
          <w:sz w:val="32"/>
          <w:szCs w:val="28"/>
        </w:rPr>
        <w:t xml:space="preserve"> = (</w:t>
      </w:r>
      <w:r w:rsidRPr="0001571D">
        <w:rPr>
          <w:i/>
          <w:sz w:val="32"/>
          <w:szCs w:val="28"/>
          <w:lang w:val="en-US"/>
        </w:rPr>
        <w:t>a</w:t>
      </w:r>
      <w:r w:rsidRPr="00DC785A">
        <w:rPr>
          <w:i/>
          <w:sz w:val="32"/>
          <w:szCs w:val="28"/>
        </w:rPr>
        <w:t>·</w:t>
      </w:r>
      <w:r>
        <w:rPr>
          <w:i/>
          <w:sz w:val="32"/>
          <w:szCs w:val="28"/>
        </w:rPr>
        <w:t>х</w:t>
      </w:r>
      <w:r w:rsidRPr="00DC785A">
        <w:rPr>
          <w:i/>
          <w:sz w:val="32"/>
          <w:szCs w:val="28"/>
          <w:vertAlign w:val="subscript"/>
        </w:rPr>
        <w:t>1</w:t>
      </w:r>
      <w:r w:rsidRPr="00DC785A">
        <w:rPr>
          <w:i/>
          <w:sz w:val="32"/>
          <w:szCs w:val="28"/>
        </w:rPr>
        <w:t xml:space="preserve"> + </w:t>
      </w:r>
      <w:r w:rsidRPr="0001571D">
        <w:rPr>
          <w:i/>
          <w:sz w:val="32"/>
          <w:szCs w:val="28"/>
          <w:lang w:val="en-US"/>
        </w:rPr>
        <w:t>c</w:t>
      </w:r>
      <w:r w:rsidRPr="00DC785A">
        <w:rPr>
          <w:i/>
          <w:sz w:val="32"/>
          <w:szCs w:val="28"/>
        </w:rPr>
        <w:t xml:space="preserve">) </w:t>
      </w:r>
      <w:r w:rsidRPr="0001571D">
        <w:rPr>
          <w:i/>
          <w:sz w:val="32"/>
          <w:szCs w:val="28"/>
          <w:lang w:val="en-US"/>
        </w:rPr>
        <w:t>mod</w:t>
      </w:r>
      <w:r w:rsidRPr="00DC785A">
        <w:rPr>
          <w:i/>
          <w:sz w:val="32"/>
          <w:szCs w:val="28"/>
        </w:rPr>
        <w:t xml:space="preserve"> </w:t>
      </w:r>
      <w:r w:rsidRPr="0001571D">
        <w:rPr>
          <w:i/>
          <w:sz w:val="32"/>
          <w:szCs w:val="28"/>
          <w:lang w:val="en-US"/>
        </w:rPr>
        <w:t>m</w:t>
      </w:r>
      <w:r w:rsidRPr="00DC785A">
        <w:rPr>
          <w:sz w:val="32"/>
          <w:szCs w:val="28"/>
        </w:rPr>
        <w:t xml:space="preserve"> = (5·6 + 3)</w:t>
      </w:r>
      <w:r w:rsidRPr="00DC785A">
        <w:rPr>
          <w:i/>
          <w:sz w:val="32"/>
          <w:szCs w:val="28"/>
        </w:rPr>
        <w:t xml:space="preserve"> </w:t>
      </w:r>
      <w:r w:rsidRPr="0001571D">
        <w:rPr>
          <w:i/>
          <w:sz w:val="32"/>
          <w:szCs w:val="28"/>
          <w:lang w:val="en-US"/>
        </w:rPr>
        <w:t>mod</w:t>
      </w:r>
      <w:r w:rsidRPr="00DC785A">
        <w:rPr>
          <w:i/>
          <w:sz w:val="32"/>
          <w:szCs w:val="28"/>
        </w:rPr>
        <w:t xml:space="preserve"> </w:t>
      </w:r>
      <w:r w:rsidRPr="00DC785A">
        <w:rPr>
          <w:sz w:val="32"/>
          <w:szCs w:val="28"/>
        </w:rPr>
        <w:t xml:space="preserve">16 = 33 (00100001) </w:t>
      </w:r>
      <w:r w:rsidRPr="0001571D">
        <w:rPr>
          <w:i/>
          <w:sz w:val="32"/>
          <w:szCs w:val="28"/>
          <w:lang w:val="en-US"/>
        </w:rPr>
        <w:t>mod</w:t>
      </w:r>
      <w:r w:rsidRPr="00DC785A">
        <w:rPr>
          <w:i/>
          <w:sz w:val="32"/>
          <w:szCs w:val="28"/>
        </w:rPr>
        <w:t xml:space="preserve"> </w:t>
      </w:r>
      <w:r w:rsidRPr="00DC785A">
        <w:rPr>
          <w:sz w:val="32"/>
          <w:szCs w:val="28"/>
        </w:rPr>
        <w:t>16 = 1 (0001)</w:t>
      </w:r>
    </w:p>
    <w:p w:rsidR="00AB61E4" w:rsidRDefault="00AB61E4" w:rsidP="00223773">
      <w:pPr>
        <w:widowControl w:val="0"/>
        <w:spacing w:before="100" w:after="100"/>
        <w:ind w:firstLine="720"/>
        <w:jc w:val="both"/>
        <w:rPr>
          <w:sz w:val="32"/>
          <w:szCs w:val="28"/>
        </w:rPr>
      </w:pPr>
      <w:r>
        <w:rPr>
          <w:i/>
          <w:sz w:val="32"/>
          <w:szCs w:val="28"/>
        </w:rPr>
        <w:t>х</w:t>
      </w:r>
      <w:r>
        <w:rPr>
          <w:i/>
          <w:sz w:val="32"/>
          <w:szCs w:val="28"/>
          <w:vertAlign w:val="subscript"/>
        </w:rPr>
        <w:t>2</w:t>
      </w:r>
      <w:r w:rsidRPr="00AA647D">
        <w:rPr>
          <w:i/>
          <w:sz w:val="32"/>
          <w:szCs w:val="28"/>
          <w:vertAlign w:val="superscript"/>
        </w:rPr>
        <w:t>*</w:t>
      </w:r>
      <w:r w:rsidRPr="0001571D">
        <w:rPr>
          <w:sz w:val="32"/>
          <w:szCs w:val="28"/>
        </w:rPr>
        <w:t xml:space="preserve"> = </w:t>
      </w:r>
      <w:r>
        <w:rPr>
          <w:sz w:val="32"/>
          <w:szCs w:val="28"/>
        </w:rPr>
        <w:t xml:space="preserve"> 1 /16 = 0,063</w:t>
      </w:r>
    </w:p>
    <w:p w:rsidR="00AB61E4" w:rsidRPr="00B37880" w:rsidRDefault="00AB61E4" w:rsidP="009D57B7">
      <w:pPr>
        <w:widowControl w:val="0"/>
        <w:spacing w:before="100" w:after="100"/>
        <w:ind w:firstLine="720"/>
        <w:jc w:val="both"/>
        <w:rPr>
          <w:b/>
          <w:sz w:val="28"/>
        </w:rPr>
      </w:pPr>
      <w:r>
        <w:rPr>
          <w:b/>
          <w:sz w:val="28"/>
        </w:rPr>
        <w:t>……………….</w:t>
      </w:r>
    </w:p>
    <w:p w:rsidR="00AB61E4" w:rsidRPr="0001571D" w:rsidRDefault="00AB61E4" w:rsidP="009D57B7">
      <w:pPr>
        <w:ind w:firstLine="446"/>
        <w:jc w:val="both"/>
        <w:rPr>
          <w:rFonts w:eastAsia="TimesNewRomanPSMT"/>
          <w:sz w:val="28"/>
          <w:szCs w:val="28"/>
        </w:rPr>
      </w:pPr>
      <w:r w:rsidRPr="002101B5">
        <w:rPr>
          <w:b/>
          <w:sz w:val="28"/>
        </w:rPr>
        <w:t>Математическое ожидание</w:t>
      </w:r>
      <w:r w:rsidRPr="0001571D">
        <w:rPr>
          <w:sz w:val="28"/>
        </w:rPr>
        <w:t xml:space="preserve"> квазиравномерной случайной величины:</w:t>
      </w:r>
    </w:p>
    <w:p w:rsidR="00AB61E4" w:rsidRPr="0001571D" w:rsidRDefault="00AB61E4" w:rsidP="009D57B7">
      <w:pPr>
        <w:jc w:val="both"/>
        <w:rPr>
          <w:sz w:val="28"/>
          <w:szCs w:val="28"/>
        </w:rPr>
      </w:pPr>
      <w:r w:rsidRPr="00E96DB2">
        <w:rPr>
          <w:rFonts w:eastAsia="TimesNewRomanPSMT"/>
        </w:rPr>
        <w:pict>
          <v:shape id="_x0000_i1067" type="#_x0000_t75" style="width:69.75pt;height:4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54616&quot;/&gt;&lt;wsp:rsid wsp:val=&quot;0001571D&quot;/&gt;&lt;wsp:rsid wsp:val=&quot;00072AC7&quot;/&gt;&lt;wsp:rsid wsp:val=&quot;000B2997&quot;/&gt;&lt;wsp:rsid wsp:val=&quot;00165320&quot;/&gt;&lt;wsp:rsid wsp:val=&quot;00182491&quot;/&gt;&lt;wsp:rsid wsp:val=&quot;00223773&quot;/&gt;&lt;wsp:rsid wsp:val=&quot;00227C27&quot;/&gt;&lt;wsp:rsid wsp:val=&quot;002412F3&quot;/&gt;&lt;wsp:rsid wsp:val=&quot;0026435F&quot;/&gt;&lt;wsp:rsid wsp:val=&quot;00340885&quot;/&gt;&lt;wsp:rsid wsp:val=&quot;00364CDC&quot;/&gt;&lt;wsp:rsid wsp:val=&quot;003A4FAB&quot;/&gt;&lt;wsp:rsid wsp:val=&quot;003D3D1E&quot;/&gt;&lt;wsp:rsid wsp:val=&quot;00411C61&quot;/&gt;&lt;wsp:rsid wsp:val=&quot;00436494&quot;/&gt;&lt;wsp:rsid wsp:val=&quot;00473F0A&quot;/&gt;&lt;wsp:rsid wsp:val=&quot;004C2585&quot;/&gt;&lt;wsp:rsid wsp:val=&quot;004E6140&quot;/&gt;&lt;wsp:rsid wsp:val=&quot;005A04DC&quot;/&gt;&lt;wsp:rsid wsp:val=&quot;00602343&quot;/&gt;&lt;wsp:rsid wsp:val=&quot;00691D9C&quot;/&gt;&lt;wsp:rsid wsp:val=&quot;006B4122&quot;/&gt;&lt;wsp:rsid wsp:val=&quot;007A20FE&quot;/&gt;&lt;wsp:rsid wsp:val=&quot;0085381E&quot;/&gt;&lt;wsp:rsid wsp:val=&quot;008C5F75&quot;/&gt;&lt;wsp:rsid wsp:val=&quot;00955A0F&quot;/&gt;&lt;wsp:rsid wsp:val=&quot;00995FF9&quot;/&gt;&lt;wsp:rsid wsp:val=&quot;009A0C18&quot;/&gt;&lt;wsp:rsid wsp:val=&quot;009D163A&quot;/&gt;&lt;wsp:rsid wsp:val=&quot;009D57B7&quot;/&gt;&lt;wsp:rsid wsp:val=&quot;009F68FE&quot;/&gt;&lt;wsp:rsid wsp:val=&quot;00A90F5D&quot;/&gt;&lt;wsp:rsid wsp:val=&quot;00A95FFD&quot;/&gt;&lt;wsp:rsid wsp:val=&quot;00AA323D&quot;/&gt;&lt;wsp:rsid wsp:val=&quot;00AA4D6C&quot;/&gt;&lt;wsp:rsid wsp:val=&quot;00AA647D&quot;/&gt;&lt;wsp:rsid wsp:val=&quot;00AD4F39&quot;/&gt;&lt;wsp:rsid wsp:val=&quot;00B25D32&quot;/&gt;&lt;wsp:rsid wsp:val=&quot;00B37880&quot;/&gt;&lt;wsp:rsid wsp:val=&quot;00B9062C&quot;/&gt;&lt;wsp:rsid wsp:val=&quot;00C54616&quot;/&gt;&lt;wsp:rsid wsp:val=&quot;00C64018&quot;/&gt;&lt;wsp:rsid wsp:val=&quot;00C9629F&quot;/&gt;&lt;wsp:rsid wsp:val=&quot;00CD5E00&quot;/&gt;&lt;wsp:rsid wsp:val=&quot;00D06CC5&quot;/&gt;&lt;wsp:rsid wsp:val=&quot;00D4000A&quot;/&gt;&lt;wsp:rsid wsp:val=&quot;00D424EE&quot;/&gt;&lt;wsp:rsid wsp:val=&quot;00D72D27&quot;/&gt;&lt;wsp:rsid wsp:val=&quot;00DC785A&quot;/&gt;&lt;wsp:rsid wsp:val=&quot;00E23813&quot;/&gt;&lt;wsp:rsid wsp:val=&quot;00E96DB2&quot;/&gt;&lt;wsp:rsid wsp:val=&quot;00EA73AC&quot;/&gt;&lt;wsp:rsid wsp:val=&quot;00EE588E&quot;/&gt;&lt;wsp:rsid wsp:val=&quot;00EF276A&quot;/&gt;&lt;wsp:rsid wsp:val=&quot;00F0226A&quot;/&gt;&lt;wsp:rsid wsp:val=&quot;00F728DA&quot;/&gt;&lt;wsp:rsid wsp:val=&quot;00FC0E83&quot;/&gt;&lt;/wsp:rsids&gt;&lt;/w:docPr&gt;&lt;w:body&gt;&lt;w:p wsp:rsidR=&quot;00000000&quot; wsp:rsidRDefault=&quot;00C9629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m:r&gt;&lt;w:rPr&gt;&lt;w:rFonts w:asci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den&gt;&lt;/m:f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m:r&gt;&lt;w:rPr&gt;&lt;w:rFonts w:ascii=&quot;Cambria Math&quot;/&gt;&lt;wx:font wx:val=&quot;Cambria Math&quot;/&gt;&lt;w:i/&gt;&lt;w:sz w:val=&quot;28&quot;/&gt;&lt;w:sz-cs w:val=&quot;28&quot;/&gt;&lt;/w:rPr&gt;&lt;m:t&gt;=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p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4" o:title="" chromakey="white"/>
          </v:shape>
        </w:pict>
      </w:r>
    </w:p>
    <w:p w:rsidR="00AB61E4" w:rsidRPr="0001571D" w:rsidRDefault="00AB61E4" w:rsidP="009D57B7">
      <w:pPr>
        <w:jc w:val="both"/>
        <w:rPr>
          <w:sz w:val="28"/>
          <w:szCs w:val="28"/>
        </w:rPr>
      </w:pPr>
    </w:p>
    <w:p w:rsidR="00AB61E4" w:rsidRPr="0001571D" w:rsidRDefault="00AB61E4" w:rsidP="009D57B7">
      <w:pPr>
        <w:jc w:val="both"/>
        <w:rPr>
          <w:sz w:val="28"/>
          <w:szCs w:val="28"/>
        </w:rPr>
      </w:pPr>
      <w:r w:rsidRPr="0001571D">
        <w:rPr>
          <w:sz w:val="28"/>
          <w:szCs w:val="28"/>
          <w:lang w:val="en-US"/>
        </w:rPr>
        <w:t>N</w:t>
      </w:r>
      <w:r w:rsidRPr="0001571D">
        <w:rPr>
          <w:sz w:val="28"/>
          <w:szCs w:val="28"/>
        </w:rPr>
        <w:t xml:space="preserve"> – количество элементов массива,  </w:t>
      </w:r>
      <w:r w:rsidRPr="00E96DB2">
        <w:rPr>
          <w:sz w:val="28"/>
          <w:szCs w:val="28"/>
        </w:rPr>
        <w:fldChar w:fldCharType="begin"/>
      </w:r>
      <w:r w:rsidRPr="00E96DB2">
        <w:rPr>
          <w:sz w:val="28"/>
          <w:szCs w:val="28"/>
        </w:rPr>
        <w:instrText xml:space="preserve"> QUOTE </w:instrText>
      </w:r>
      <w:r w:rsidRPr="00E96DB2">
        <w:pict>
          <v:shape id="_x0000_i1068" type="#_x0000_t75" style="width:13.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54616&quot;/&gt;&lt;wsp:rsid wsp:val=&quot;0001571D&quot;/&gt;&lt;wsp:rsid wsp:val=&quot;00072AC7&quot;/&gt;&lt;wsp:rsid wsp:val=&quot;000B2997&quot;/&gt;&lt;wsp:rsid wsp:val=&quot;00165320&quot;/&gt;&lt;wsp:rsid wsp:val=&quot;00182491&quot;/&gt;&lt;wsp:rsid wsp:val=&quot;00223773&quot;/&gt;&lt;wsp:rsid wsp:val=&quot;00227C27&quot;/&gt;&lt;wsp:rsid wsp:val=&quot;002412F3&quot;/&gt;&lt;wsp:rsid wsp:val=&quot;0026435F&quot;/&gt;&lt;wsp:rsid wsp:val=&quot;00340885&quot;/&gt;&lt;wsp:rsid wsp:val=&quot;00364CDC&quot;/&gt;&lt;wsp:rsid wsp:val=&quot;003A4FAB&quot;/&gt;&lt;wsp:rsid wsp:val=&quot;003D3D1E&quot;/&gt;&lt;wsp:rsid wsp:val=&quot;00411C61&quot;/&gt;&lt;wsp:rsid wsp:val=&quot;00436494&quot;/&gt;&lt;wsp:rsid wsp:val=&quot;00473F0A&quot;/&gt;&lt;wsp:rsid wsp:val=&quot;004C2585&quot;/&gt;&lt;wsp:rsid wsp:val=&quot;004E6140&quot;/&gt;&lt;wsp:rsid wsp:val=&quot;005A04DC&quot;/&gt;&lt;wsp:rsid wsp:val=&quot;00602343&quot;/&gt;&lt;wsp:rsid wsp:val=&quot;00691D9C&quot;/&gt;&lt;wsp:rsid wsp:val=&quot;006B4122&quot;/&gt;&lt;wsp:rsid wsp:val=&quot;007A20FE&quot;/&gt;&lt;wsp:rsid wsp:val=&quot;0085381E&quot;/&gt;&lt;wsp:rsid wsp:val=&quot;008C5F75&quot;/&gt;&lt;wsp:rsid wsp:val=&quot;00955A0F&quot;/&gt;&lt;wsp:rsid wsp:val=&quot;00995FF9&quot;/&gt;&lt;wsp:rsid wsp:val=&quot;009A0C18&quot;/&gt;&lt;wsp:rsid wsp:val=&quot;009D163A&quot;/&gt;&lt;wsp:rsid wsp:val=&quot;009D57B7&quot;/&gt;&lt;wsp:rsid wsp:val=&quot;009F68FE&quot;/&gt;&lt;wsp:rsid wsp:val=&quot;00A90F5D&quot;/&gt;&lt;wsp:rsid wsp:val=&quot;00A95FFD&quot;/&gt;&lt;wsp:rsid wsp:val=&quot;00AA323D&quot;/&gt;&lt;wsp:rsid wsp:val=&quot;00AA4D6C&quot;/&gt;&lt;wsp:rsid wsp:val=&quot;00AA647D&quot;/&gt;&lt;wsp:rsid wsp:val=&quot;00AD4F39&quot;/&gt;&lt;wsp:rsid wsp:val=&quot;00B25D32&quot;/&gt;&lt;wsp:rsid wsp:val=&quot;00B37880&quot;/&gt;&lt;wsp:rsid wsp:val=&quot;00B9062C&quot;/&gt;&lt;wsp:rsid wsp:val=&quot;00C54616&quot;/&gt;&lt;wsp:rsid wsp:val=&quot;00C64018&quot;/&gt;&lt;wsp:rsid wsp:val=&quot;00CD5E00&quot;/&gt;&lt;wsp:rsid wsp:val=&quot;00D06CC5&quot;/&gt;&lt;wsp:rsid wsp:val=&quot;00D4000A&quot;/&gt;&lt;wsp:rsid wsp:val=&quot;00D424EE&quot;/&gt;&lt;wsp:rsid wsp:val=&quot;00D72D27&quot;/&gt;&lt;wsp:rsid wsp:val=&quot;00DC785A&quot;/&gt;&lt;wsp:rsid wsp:val=&quot;00E23813&quot;/&gt;&lt;wsp:rsid wsp:val=&quot;00E96DB2&quot;/&gt;&lt;wsp:rsid wsp:val=&quot;00EA73AC&quot;/&gt;&lt;wsp:rsid wsp:val=&quot;00EE588E&quot;/&gt;&lt;wsp:rsid wsp:val=&quot;00EF276A&quot;/&gt;&lt;wsp:rsid wsp:val=&quot;00F0226A&quot;/&gt;&lt;wsp:rsid wsp:val=&quot;00F728DA&quot;/&gt;&lt;wsp:rsid wsp:val=&quot;00F86298&quot;/&gt;&lt;wsp:rsid wsp:val=&quot;00FC0E83&quot;/&gt;&lt;/wsp:rsids&gt;&lt;/w:docPr&gt;&lt;w:body&gt;&lt;w:p wsp:rsidR=&quot;00000000&quot; wsp:rsidRDefault=&quot;00F86298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5" o:title="" chromakey="white"/>
          </v:shape>
        </w:pict>
      </w:r>
      <w:r w:rsidRPr="00E96DB2">
        <w:rPr>
          <w:sz w:val="28"/>
          <w:szCs w:val="28"/>
        </w:rPr>
        <w:instrText xml:space="preserve"> </w:instrText>
      </w:r>
      <w:r w:rsidRPr="00E96DB2">
        <w:rPr>
          <w:sz w:val="28"/>
          <w:szCs w:val="28"/>
        </w:rPr>
        <w:fldChar w:fldCharType="separate"/>
      </w:r>
      <w:r w:rsidRPr="00E96DB2">
        <w:pict>
          <v:shape id="_x0000_i1069" type="#_x0000_t75" style="width:13.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54616&quot;/&gt;&lt;wsp:rsid wsp:val=&quot;0001571D&quot;/&gt;&lt;wsp:rsid wsp:val=&quot;00072AC7&quot;/&gt;&lt;wsp:rsid wsp:val=&quot;000B2997&quot;/&gt;&lt;wsp:rsid wsp:val=&quot;00165320&quot;/&gt;&lt;wsp:rsid wsp:val=&quot;00182491&quot;/&gt;&lt;wsp:rsid wsp:val=&quot;00223773&quot;/&gt;&lt;wsp:rsid wsp:val=&quot;00227C27&quot;/&gt;&lt;wsp:rsid wsp:val=&quot;002412F3&quot;/&gt;&lt;wsp:rsid wsp:val=&quot;0026435F&quot;/&gt;&lt;wsp:rsid wsp:val=&quot;00340885&quot;/&gt;&lt;wsp:rsid wsp:val=&quot;00364CDC&quot;/&gt;&lt;wsp:rsid wsp:val=&quot;003A4FAB&quot;/&gt;&lt;wsp:rsid wsp:val=&quot;003D3D1E&quot;/&gt;&lt;wsp:rsid wsp:val=&quot;00411C61&quot;/&gt;&lt;wsp:rsid wsp:val=&quot;00436494&quot;/&gt;&lt;wsp:rsid wsp:val=&quot;00473F0A&quot;/&gt;&lt;wsp:rsid wsp:val=&quot;004C2585&quot;/&gt;&lt;wsp:rsid wsp:val=&quot;004E6140&quot;/&gt;&lt;wsp:rsid wsp:val=&quot;005A04DC&quot;/&gt;&lt;wsp:rsid wsp:val=&quot;00602343&quot;/&gt;&lt;wsp:rsid wsp:val=&quot;00691D9C&quot;/&gt;&lt;wsp:rsid wsp:val=&quot;006B4122&quot;/&gt;&lt;wsp:rsid wsp:val=&quot;007A20FE&quot;/&gt;&lt;wsp:rsid wsp:val=&quot;0085381E&quot;/&gt;&lt;wsp:rsid wsp:val=&quot;008C5F75&quot;/&gt;&lt;wsp:rsid wsp:val=&quot;00955A0F&quot;/&gt;&lt;wsp:rsid wsp:val=&quot;00995FF9&quot;/&gt;&lt;wsp:rsid wsp:val=&quot;009A0C18&quot;/&gt;&lt;wsp:rsid wsp:val=&quot;009D163A&quot;/&gt;&lt;wsp:rsid wsp:val=&quot;009D57B7&quot;/&gt;&lt;wsp:rsid wsp:val=&quot;009F68FE&quot;/&gt;&lt;wsp:rsid wsp:val=&quot;00A90F5D&quot;/&gt;&lt;wsp:rsid wsp:val=&quot;00A95FFD&quot;/&gt;&lt;wsp:rsid wsp:val=&quot;00AA323D&quot;/&gt;&lt;wsp:rsid wsp:val=&quot;00AA4D6C&quot;/&gt;&lt;wsp:rsid wsp:val=&quot;00AA647D&quot;/&gt;&lt;wsp:rsid wsp:val=&quot;00AD4F39&quot;/&gt;&lt;wsp:rsid wsp:val=&quot;00B25D32&quot;/&gt;&lt;wsp:rsid wsp:val=&quot;00B37880&quot;/&gt;&lt;wsp:rsid wsp:val=&quot;00B9062C&quot;/&gt;&lt;wsp:rsid wsp:val=&quot;00C54616&quot;/&gt;&lt;wsp:rsid wsp:val=&quot;00C64018&quot;/&gt;&lt;wsp:rsid wsp:val=&quot;00CD5E00&quot;/&gt;&lt;wsp:rsid wsp:val=&quot;00D06CC5&quot;/&gt;&lt;wsp:rsid wsp:val=&quot;00D4000A&quot;/&gt;&lt;wsp:rsid wsp:val=&quot;00D424EE&quot;/&gt;&lt;wsp:rsid wsp:val=&quot;00D72D27&quot;/&gt;&lt;wsp:rsid wsp:val=&quot;00DC785A&quot;/&gt;&lt;wsp:rsid wsp:val=&quot;00E23813&quot;/&gt;&lt;wsp:rsid wsp:val=&quot;00E96DB2&quot;/&gt;&lt;wsp:rsid wsp:val=&quot;00EA73AC&quot;/&gt;&lt;wsp:rsid wsp:val=&quot;00EE588E&quot;/&gt;&lt;wsp:rsid wsp:val=&quot;00EF276A&quot;/&gt;&lt;wsp:rsid wsp:val=&quot;00F0226A&quot;/&gt;&lt;wsp:rsid wsp:val=&quot;00F728DA&quot;/&gt;&lt;wsp:rsid wsp:val=&quot;00F86298&quot;/&gt;&lt;wsp:rsid wsp:val=&quot;00FC0E83&quot;/&gt;&lt;/wsp:rsids&gt;&lt;/w:docPr&gt;&lt;w:body&gt;&lt;w:p wsp:rsidR=&quot;00000000&quot; wsp:rsidRDefault=&quot;00F86298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5" o:title="" chromakey="white"/>
          </v:shape>
        </w:pict>
      </w:r>
      <w:r w:rsidRPr="00E96DB2">
        <w:rPr>
          <w:sz w:val="28"/>
          <w:szCs w:val="28"/>
        </w:rPr>
        <w:fldChar w:fldCharType="end"/>
      </w:r>
      <w:r w:rsidRPr="0001571D">
        <w:rPr>
          <w:sz w:val="28"/>
          <w:szCs w:val="28"/>
        </w:rPr>
        <w:t xml:space="preserve"> – элемент нашей последовательности.</w:t>
      </w:r>
    </w:p>
    <w:p w:rsidR="00AB61E4" w:rsidRPr="0001571D" w:rsidRDefault="00AB61E4" w:rsidP="009D57B7">
      <w:pPr>
        <w:jc w:val="both"/>
        <w:rPr>
          <w:sz w:val="28"/>
          <w:szCs w:val="28"/>
        </w:rPr>
      </w:pPr>
    </w:p>
    <w:p w:rsidR="00AB61E4" w:rsidRPr="002101B5" w:rsidRDefault="00AB61E4" w:rsidP="009D57B7">
      <w:pPr>
        <w:jc w:val="both"/>
        <w:rPr>
          <w:b/>
          <w:sz w:val="28"/>
        </w:rPr>
      </w:pPr>
      <w:r w:rsidRPr="002101B5">
        <w:rPr>
          <w:b/>
          <w:sz w:val="28"/>
        </w:rPr>
        <w:t xml:space="preserve">Дисперсия квазиравномерной случайной величины - мера разброса случайной величины, т.е. её отклонение от математического ожидания. </w:t>
      </w:r>
    </w:p>
    <w:p w:rsidR="00AB61E4" w:rsidRPr="0001571D" w:rsidRDefault="00AB61E4" w:rsidP="009D57B7">
      <w:pPr>
        <w:jc w:val="both"/>
        <w:rPr>
          <w:sz w:val="28"/>
          <w:szCs w:val="28"/>
        </w:rPr>
      </w:pPr>
      <w:r w:rsidRPr="00E96DB2">
        <w:pict>
          <v:shape id="_x0000_i1070" type="#_x0000_t75" style="width:104.25pt;height:4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54616&quot;/&gt;&lt;wsp:rsid wsp:val=&quot;0001571D&quot;/&gt;&lt;wsp:rsid wsp:val=&quot;00072AC7&quot;/&gt;&lt;wsp:rsid wsp:val=&quot;000B2997&quot;/&gt;&lt;wsp:rsid wsp:val=&quot;00165320&quot;/&gt;&lt;wsp:rsid wsp:val=&quot;00182491&quot;/&gt;&lt;wsp:rsid wsp:val=&quot;00223773&quot;/&gt;&lt;wsp:rsid wsp:val=&quot;00227C27&quot;/&gt;&lt;wsp:rsid wsp:val=&quot;002412F3&quot;/&gt;&lt;wsp:rsid wsp:val=&quot;0026435F&quot;/&gt;&lt;wsp:rsid wsp:val=&quot;00340885&quot;/&gt;&lt;wsp:rsid wsp:val=&quot;00364CDC&quot;/&gt;&lt;wsp:rsid wsp:val=&quot;003A4FAB&quot;/&gt;&lt;wsp:rsid wsp:val=&quot;003D3D1E&quot;/&gt;&lt;wsp:rsid wsp:val=&quot;00411C61&quot;/&gt;&lt;wsp:rsid wsp:val=&quot;00436494&quot;/&gt;&lt;wsp:rsid wsp:val=&quot;00473F0A&quot;/&gt;&lt;wsp:rsid wsp:val=&quot;004C2585&quot;/&gt;&lt;wsp:rsid wsp:val=&quot;004E6140&quot;/&gt;&lt;wsp:rsid wsp:val=&quot;005A04DC&quot;/&gt;&lt;wsp:rsid wsp:val=&quot;00602343&quot;/&gt;&lt;wsp:rsid wsp:val=&quot;00691D9C&quot;/&gt;&lt;wsp:rsid wsp:val=&quot;006B4122&quot;/&gt;&lt;wsp:rsid wsp:val=&quot;007A20FE&quot;/&gt;&lt;wsp:rsid wsp:val=&quot;0085381E&quot;/&gt;&lt;wsp:rsid wsp:val=&quot;008C5F75&quot;/&gt;&lt;wsp:rsid wsp:val=&quot;00955A0F&quot;/&gt;&lt;wsp:rsid wsp:val=&quot;00995FF9&quot;/&gt;&lt;wsp:rsid wsp:val=&quot;009A0C18&quot;/&gt;&lt;wsp:rsid wsp:val=&quot;009D163A&quot;/&gt;&lt;wsp:rsid wsp:val=&quot;009D57B7&quot;/&gt;&lt;wsp:rsid wsp:val=&quot;009F68FE&quot;/&gt;&lt;wsp:rsid wsp:val=&quot;00A90F5D&quot;/&gt;&lt;wsp:rsid wsp:val=&quot;00A95FFD&quot;/&gt;&lt;wsp:rsid wsp:val=&quot;00AA323D&quot;/&gt;&lt;wsp:rsid wsp:val=&quot;00AA4D6C&quot;/&gt;&lt;wsp:rsid wsp:val=&quot;00AA647D&quot;/&gt;&lt;wsp:rsid wsp:val=&quot;00AD4F39&quot;/&gt;&lt;wsp:rsid wsp:val=&quot;00B25D32&quot;/&gt;&lt;wsp:rsid wsp:val=&quot;00B37880&quot;/&gt;&lt;wsp:rsid wsp:val=&quot;00B9062C&quot;/&gt;&lt;wsp:rsid wsp:val=&quot;00C54616&quot;/&gt;&lt;wsp:rsid wsp:val=&quot;00C64018&quot;/&gt;&lt;wsp:rsid wsp:val=&quot;00CD5E00&quot;/&gt;&lt;wsp:rsid wsp:val=&quot;00D06CC5&quot;/&gt;&lt;wsp:rsid wsp:val=&quot;00D4000A&quot;/&gt;&lt;wsp:rsid wsp:val=&quot;00D424EE&quot;/&gt;&lt;wsp:rsid wsp:val=&quot;00D72D27&quot;/&gt;&lt;wsp:rsid wsp:val=&quot;00DC785A&quot;/&gt;&lt;wsp:rsid wsp:val=&quot;00DE102D&quot;/&gt;&lt;wsp:rsid wsp:val=&quot;00E23813&quot;/&gt;&lt;wsp:rsid wsp:val=&quot;00E96DB2&quot;/&gt;&lt;wsp:rsid wsp:val=&quot;00EA73AC&quot;/&gt;&lt;wsp:rsid wsp:val=&quot;00EE588E&quot;/&gt;&lt;wsp:rsid wsp:val=&quot;00EF276A&quot;/&gt;&lt;wsp:rsid wsp:val=&quot;00F0226A&quot;/&gt;&lt;wsp:rsid wsp:val=&quot;00F728DA&quot;/&gt;&lt;wsp:rsid wsp:val=&quot;00FC0E83&quot;/&gt;&lt;/wsp:rsids&gt;&lt;/w:docPr&gt;&lt;w:body&gt;&lt;w:p wsp:rsidR=&quot;00000000&quot; wsp:rsidRDefault=&quot;00DE102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m:r&gt;&lt;w:rPr&gt;&lt;w:rFonts w:asci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den&gt;&lt;/m:f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m:r&gt;&lt;w:rPr&gt;&lt;w:rFonts w:ascii=&quot;Cambria Math&quot;/&gt;&lt;wx:font wx:val=&quot;Cambria Math&quot;/&gt;&lt;w:i/&gt;&lt;w:sz w:val=&quot;28&quot;/&gt;&lt;w:sz-cs w:val=&quot;28&quot;/&gt;&lt;/w:rPr&gt;&lt;m:t&gt;=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p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/&gt;&lt;wx:font wx:val=&quot;Cambria Math&quot;/&gt;&lt;w:i/&gt;&lt;w:sz w:val=&quot;28&quot;/&gt;&lt;w:sz-cs w:val=&quot;28&quot;/&gt;&lt;/w:rPr&gt;&lt;m:t&gt;(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/m:sSub&gt;&lt;m:r&gt;&lt;w:rPr&gt;&lt;w:i/&gt;&lt;w:sz w:val=&quot;28&quot;/&gt;&lt;w:sz-cs w:val=&quot;28&quot;/&gt;&lt;/w:rPr&gt;&lt;m:t&gt;-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m:r&gt;&lt;w:rPr&gt;&lt;w:rFonts w:ascii=&quot;Cambria Math&quot;/&gt;&lt;wx:font wx:val=&quot;Cambria Math&quot;/&gt;&lt;w:i/&gt;&lt;w:sz w:val=&quot;28&quot;/&gt;&lt;w:sz-cs w:val=&quot;28&quot;/&gt;&lt;/w:rPr&gt;&lt;m:t&gt;)&lt;/m:t&gt;&lt;/m:r&gt;&lt;/m:e&gt;&lt;m:sup&gt;&lt;m:r&gt;&lt;w:rPr&gt;&lt;w:rFonts w:ascii=&quot;Cambria Math&quot;/&gt;&lt;wx:font wx:val=&quot;Cambria Math&quot;/&gt;&lt;w:i/&gt;&lt;w:sz w:val=&quot;28&quot;/&gt;&lt;w:sz-cs w:val=&quot;28&quot;/&gt;&lt;/w:rPr&gt;&lt;m:t&gt;2&lt;/m:t&gt;&lt;/m:r&gt;&lt;/m:sup&gt;&lt;/m:sSup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6" o:title="" chromakey="white"/>
          </v:shape>
        </w:pict>
      </w:r>
    </w:p>
    <w:p w:rsidR="00AB61E4" w:rsidRPr="0001571D" w:rsidRDefault="00AB61E4" w:rsidP="009D57B7">
      <w:pPr>
        <w:jc w:val="both"/>
        <w:rPr>
          <w:sz w:val="28"/>
          <w:szCs w:val="28"/>
        </w:rPr>
      </w:pPr>
      <w:r w:rsidRPr="0001571D">
        <w:rPr>
          <w:sz w:val="28"/>
          <w:szCs w:val="28"/>
          <w:lang w:val="en-US"/>
        </w:rPr>
        <w:t>N</w:t>
      </w:r>
      <w:r w:rsidRPr="0001571D">
        <w:rPr>
          <w:sz w:val="28"/>
          <w:szCs w:val="28"/>
        </w:rPr>
        <w:t xml:space="preserve"> – количество элементов массива, </w:t>
      </w:r>
      <w:r w:rsidRPr="00E96DB2">
        <w:rPr>
          <w:sz w:val="28"/>
          <w:szCs w:val="28"/>
        </w:rPr>
        <w:fldChar w:fldCharType="begin"/>
      </w:r>
      <w:r w:rsidRPr="00E96DB2">
        <w:rPr>
          <w:sz w:val="28"/>
          <w:szCs w:val="28"/>
        </w:rPr>
        <w:instrText xml:space="preserve"> QUOTE </w:instrText>
      </w:r>
      <w:r w:rsidRPr="00E96DB2">
        <w:pict>
          <v:shape id="_x0000_i1071" type="#_x0000_t75" style="width:16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54616&quot;/&gt;&lt;wsp:rsid wsp:val=&quot;0001571D&quot;/&gt;&lt;wsp:rsid wsp:val=&quot;00072AC7&quot;/&gt;&lt;wsp:rsid wsp:val=&quot;000B2997&quot;/&gt;&lt;wsp:rsid wsp:val=&quot;00165320&quot;/&gt;&lt;wsp:rsid wsp:val=&quot;00182491&quot;/&gt;&lt;wsp:rsid wsp:val=&quot;00223773&quot;/&gt;&lt;wsp:rsid wsp:val=&quot;00227C27&quot;/&gt;&lt;wsp:rsid wsp:val=&quot;002412F3&quot;/&gt;&lt;wsp:rsid wsp:val=&quot;0026435F&quot;/&gt;&lt;wsp:rsid wsp:val=&quot;00340885&quot;/&gt;&lt;wsp:rsid wsp:val=&quot;00364CDC&quot;/&gt;&lt;wsp:rsid wsp:val=&quot;003A4FAB&quot;/&gt;&lt;wsp:rsid wsp:val=&quot;003D3D1E&quot;/&gt;&lt;wsp:rsid wsp:val=&quot;00411C61&quot;/&gt;&lt;wsp:rsid wsp:val=&quot;00436494&quot;/&gt;&lt;wsp:rsid wsp:val=&quot;00473F0A&quot;/&gt;&lt;wsp:rsid wsp:val=&quot;004C2585&quot;/&gt;&lt;wsp:rsid wsp:val=&quot;004E6140&quot;/&gt;&lt;wsp:rsid wsp:val=&quot;005A04DC&quot;/&gt;&lt;wsp:rsid wsp:val=&quot;00602343&quot;/&gt;&lt;wsp:rsid wsp:val=&quot;00691D9C&quot;/&gt;&lt;wsp:rsid wsp:val=&quot;006B4122&quot;/&gt;&lt;wsp:rsid wsp:val=&quot;007A20FE&quot;/&gt;&lt;wsp:rsid wsp:val=&quot;0085381E&quot;/&gt;&lt;wsp:rsid wsp:val=&quot;008C5F75&quot;/&gt;&lt;wsp:rsid wsp:val=&quot;00955A0F&quot;/&gt;&lt;wsp:rsid wsp:val=&quot;00995FF9&quot;/&gt;&lt;wsp:rsid wsp:val=&quot;009A0C18&quot;/&gt;&lt;wsp:rsid wsp:val=&quot;009D163A&quot;/&gt;&lt;wsp:rsid wsp:val=&quot;009D57B7&quot;/&gt;&lt;wsp:rsid wsp:val=&quot;009F68FE&quot;/&gt;&lt;wsp:rsid wsp:val=&quot;00A90F5D&quot;/&gt;&lt;wsp:rsid wsp:val=&quot;00A95FFD&quot;/&gt;&lt;wsp:rsid wsp:val=&quot;00AA323D&quot;/&gt;&lt;wsp:rsid wsp:val=&quot;00AA4D6C&quot;/&gt;&lt;wsp:rsid wsp:val=&quot;00AA647D&quot;/&gt;&lt;wsp:rsid wsp:val=&quot;00AD4F39&quot;/&gt;&lt;wsp:rsid wsp:val=&quot;00B25D32&quot;/&gt;&lt;wsp:rsid wsp:val=&quot;00B37880&quot;/&gt;&lt;wsp:rsid wsp:val=&quot;00B9062C&quot;/&gt;&lt;wsp:rsid wsp:val=&quot;00BF1CC8&quot;/&gt;&lt;wsp:rsid wsp:val=&quot;00C54616&quot;/&gt;&lt;wsp:rsid wsp:val=&quot;00C64018&quot;/&gt;&lt;wsp:rsid wsp:val=&quot;00CD5E00&quot;/&gt;&lt;wsp:rsid wsp:val=&quot;00D06CC5&quot;/&gt;&lt;wsp:rsid wsp:val=&quot;00D4000A&quot;/&gt;&lt;wsp:rsid wsp:val=&quot;00D424EE&quot;/&gt;&lt;wsp:rsid wsp:val=&quot;00D72D27&quot;/&gt;&lt;wsp:rsid wsp:val=&quot;00DC785A&quot;/&gt;&lt;wsp:rsid wsp:val=&quot;00E23813&quot;/&gt;&lt;wsp:rsid wsp:val=&quot;00E96DB2&quot;/&gt;&lt;wsp:rsid wsp:val=&quot;00EA73AC&quot;/&gt;&lt;wsp:rsid wsp:val=&quot;00EE588E&quot;/&gt;&lt;wsp:rsid wsp:val=&quot;00EF276A&quot;/&gt;&lt;wsp:rsid wsp:val=&quot;00F0226A&quot;/&gt;&lt;wsp:rsid wsp:val=&quot;00F728DA&quot;/&gt;&lt;wsp:rsid wsp:val=&quot;00FC0E83&quot;/&gt;&lt;/wsp:rsids&gt;&lt;/w:docPr&gt;&lt;w:body&gt;&lt;w:p wsp:rsidR=&quot;00000000&quot; wsp:rsidRDefault=&quot;00BF1CC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7" o:title="" chromakey="white"/>
          </v:shape>
        </w:pict>
      </w:r>
      <w:r w:rsidRPr="00E96DB2">
        <w:rPr>
          <w:sz w:val="28"/>
          <w:szCs w:val="28"/>
        </w:rPr>
        <w:instrText xml:space="preserve"> </w:instrText>
      </w:r>
      <w:r w:rsidRPr="00E96DB2">
        <w:rPr>
          <w:sz w:val="28"/>
          <w:szCs w:val="28"/>
        </w:rPr>
        <w:fldChar w:fldCharType="separate"/>
      </w:r>
      <w:r w:rsidRPr="00E96DB2">
        <w:pict>
          <v:shape id="_x0000_i1072" type="#_x0000_t75" style="width:16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54616&quot;/&gt;&lt;wsp:rsid wsp:val=&quot;0001571D&quot;/&gt;&lt;wsp:rsid wsp:val=&quot;00072AC7&quot;/&gt;&lt;wsp:rsid wsp:val=&quot;000B2997&quot;/&gt;&lt;wsp:rsid wsp:val=&quot;00165320&quot;/&gt;&lt;wsp:rsid wsp:val=&quot;00182491&quot;/&gt;&lt;wsp:rsid wsp:val=&quot;00223773&quot;/&gt;&lt;wsp:rsid wsp:val=&quot;00227C27&quot;/&gt;&lt;wsp:rsid wsp:val=&quot;002412F3&quot;/&gt;&lt;wsp:rsid wsp:val=&quot;0026435F&quot;/&gt;&lt;wsp:rsid wsp:val=&quot;00340885&quot;/&gt;&lt;wsp:rsid wsp:val=&quot;00364CDC&quot;/&gt;&lt;wsp:rsid wsp:val=&quot;003A4FAB&quot;/&gt;&lt;wsp:rsid wsp:val=&quot;003D3D1E&quot;/&gt;&lt;wsp:rsid wsp:val=&quot;00411C61&quot;/&gt;&lt;wsp:rsid wsp:val=&quot;00436494&quot;/&gt;&lt;wsp:rsid wsp:val=&quot;00473F0A&quot;/&gt;&lt;wsp:rsid wsp:val=&quot;004C2585&quot;/&gt;&lt;wsp:rsid wsp:val=&quot;004E6140&quot;/&gt;&lt;wsp:rsid wsp:val=&quot;005A04DC&quot;/&gt;&lt;wsp:rsid wsp:val=&quot;00602343&quot;/&gt;&lt;wsp:rsid wsp:val=&quot;00691D9C&quot;/&gt;&lt;wsp:rsid wsp:val=&quot;006B4122&quot;/&gt;&lt;wsp:rsid wsp:val=&quot;007A20FE&quot;/&gt;&lt;wsp:rsid wsp:val=&quot;0085381E&quot;/&gt;&lt;wsp:rsid wsp:val=&quot;008C5F75&quot;/&gt;&lt;wsp:rsid wsp:val=&quot;00955A0F&quot;/&gt;&lt;wsp:rsid wsp:val=&quot;00995FF9&quot;/&gt;&lt;wsp:rsid wsp:val=&quot;009A0C18&quot;/&gt;&lt;wsp:rsid wsp:val=&quot;009D163A&quot;/&gt;&lt;wsp:rsid wsp:val=&quot;009D57B7&quot;/&gt;&lt;wsp:rsid wsp:val=&quot;009F68FE&quot;/&gt;&lt;wsp:rsid wsp:val=&quot;00A90F5D&quot;/&gt;&lt;wsp:rsid wsp:val=&quot;00A95FFD&quot;/&gt;&lt;wsp:rsid wsp:val=&quot;00AA323D&quot;/&gt;&lt;wsp:rsid wsp:val=&quot;00AA4D6C&quot;/&gt;&lt;wsp:rsid wsp:val=&quot;00AA647D&quot;/&gt;&lt;wsp:rsid wsp:val=&quot;00AD4F39&quot;/&gt;&lt;wsp:rsid wsp:val=&quot;00B25D32&quot;/&gt;&lt;wsp:rsid wsp:val=&quot;00B37880&quot;/&gt;&lt;wsp:rsid wsp:val=&quot;00B9062C&quot;/&gt;&lt;wsp:rsid wsp:val=&quot;00BF1CC8&quot;/&gt;&lt;wsp:rsid wsp:val=&quot;00C54616&quot;/&gt;&lt;wsp:rsid wsp:val=&quot;00C64018&quot;/&gt;&lt;wsp:rsid wsp:val=&quot;00CD5E00&quot;/&gt;&lt;wsp:rsid wsp:val=&quot;00D06CC5&quot;/&gt;&lt;wsp:rsid wsp:val=&quot;00D4000A&quot;/&gt;&lt;wsp:rsid wsp:val=&quot;00D424EE&quot;/&gt;&lt;wsp:rsid wsp:val=&quot;00D72D27&quot;/&gt;&lt;wsp:rsid wsp:val=&quot;00DC785A&quot;/&gt;&lt;wsp:rsid wsp:val=&quot;00E23813&quot;/&gt;&lt;wsp:rsid wsp:val=&quot;00E96DB2&quot;/&gt;&lt;wsp:rsid wsp:val=&quot;00EA73AC&quot;/&gt;&lt;wsp:rsid wsp:val=&quot;00EE588E&quot;/&gt;&lt;wsp:rsid wsp:val=&quot;00EF276A&quot;/&gt;&lt;wsp:rsid wsp:val=&quot;00F0226A&quot;/&gt;&lt;wsp:rsid wsp:val=&quot;00F728DA&quot;/&gt;&lt;wsp:rsid wsp:val=&quot;00FC0E83&quot;/&gt;&lt;/wsp:rsids&gt;&lt;/w:docPr&gt;&lt;w:body&gt;&lt;w:p wsp:rsidR=&quot;00000000&quot; wsp:rsidRDefault=&quot;00BF1CC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7" o:title="" chromakey="white"/>
          </v:shape>
        </w:pict>
      </w:r>
      <w:r w:rsidRPr="00E96DB2">
        <w:rPr>
          <w:sz w:val="28"/>
          <w:szCs w:val="28"/>
        </w:rPr>
        <w:fldChar w:fldCharType="end"/>
      </w:r>
      <w:r w:rsidRPr="0001571D">
        <w:rPr>
          <w:sz w:val="28"/>
          <w:szCs w:val="28"/>
        </w:rPr>
        <w:t xml:space="preserve"> – математическое ожидание, </w:t>
      </w:r>
      <w:r w:rsidRPr="00E96DB2">
        <w:rPr>
          <w:sz w:val="28"/>
          <w:szCs w:val="28"/>
        </w:rPr>
        <w:fldChar w:fldCharType="begin"/>
      </w:r>
      <w:r w:rsidRPr="00E96DB2">
        <w:rPr>
          <w:sz w:val="28"/>
          <w:szCs w:val="28"/>
        </w:rPr>
        <w:instrText xml:space="preserve"> QUOTE </w:instrText>
      </w:r>
      <w:r w:rsidRPr="00E96DB2">
        <w:pict>
          <v:shape id="_x0000_i1073" type="#_x0000_t75" style="width:13.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54616&quot;/&gt;&lt;wsp:rsid wsp:val=&quot;0001571D&quot;/&gt;&lt;wsp:rsid wsp:val=&quot;00072AC7&quot;/&gt;&lt;wsp:rsid wsp:val=&quot;000B2997&quot;/&gt;&lt;wsp:rsid wsp:val=&quot;00165320&quot;/&gt;&lt;wsp:rsid wsp:val=&quot;00182491&quot;/&gt;&lt;wsp:rsid wsp:val=&quot;00223773&quot;/&gt;&lt;wsp:rsid wsp:val=&quot;00227C27&quot;/&gt;&lt;wsp:rsid wsp:val=&quot;002412F3&quot;/&gt;&lt;wsp:rsid wsp:val=&quot;0026435F&quot;/&gt;&lt;wsp:rsid wsp:val=&quot;00340885&quot;/&gt;&lt;wsp:rsid wsp:val=&quot;00364CDC&quot;/&gt;&lt;wsp:rsid wsp:val=&quot;003A4FAB&quot;/&gt;&lt;wsp:rsid wsp:val=&quot;003D3D1E&quot;/&gt;&lt;wsp:rsid wsp:val=&quot;00411C61&quot;/&gt;&lt;wsp:rsid wsp:val=&quot;00436494&quot;/&gt;&lt;wsp:rsid wsp:val=&quot;00473F0A&quot;/&gt;&lt;wsp:rsid wsp:val=&quot;004C2585&quot;/&gt;&lt;wsp:rsid wsp:val=&quot;004E6140&quot;/&gt;&lt;wsp:rsid wsp:val=&quot;005A04DC&quot;/&gt;&lt;wsp:rsid wsp:val=&quot;00602343&quot;/&gt;&lt;wsp:rsid wsp:val=&quot;00691D9C&quot;/&gt;&lt;wsp:rsid wsp:val=&quot;006B1B20&quot;/&gt;&lt;wsp:rsid wsp:val=&quot;006B4122&quot;/&gt;&lt;wsp:rsid wsp:val=&quot;007A20FE&quot;/&gt;&lt;wsp:rsid wsp:val=&quot;0085381E&quot;/&gt;&lt;wsp:rsid wsp:val=&quot;008C5F75&quot;/&gt;&lt;wsp:rsid wsp:val=&quot;00955A0F&quot;/&gt;&lt;wsp:rsid wsp:val=&quot;00995FF9&quot;/&gt;&lt;wsp:rsid wsp:val=&quot;009A0C18&quot;/&gt;&lt;wsp:rsid wsp:val=&quot;009D163A&quot;/&gt;&lt;wsp:rsid wsp:val=&quot;009D57B7&quot;/&gt;&lt;wsp:rsid wsp:val=&quot;009F68FE&quot;/&gt;&lt;wsp:rsid wsp:val=&quot;00A90F5D&quot;/&gt;&lt;wsp:rsid wsp:val=&quot;00A95FFD&quot;/&gt;&lt;wsp:rsid wsp:val=&quot;00AA323D&quot;/&gt;&lt;wsp:rsid wsp:val=&quot;00AA4D6C&quot;/&gt;&lt;wsp:rsid wsp:val=&quot;00AA647D&quot;/&gt;&lt;wsp:rsid wsp:val=&quot;00AD4F39&quot;/&gt;&lt;wsp:rsid wsp:val=&quot;00B25D32&quot;/&gt;&lt;wsp:rsid wsp:val=&quot;00B37880&quot;/&gt;&lt;wsp:rsid wsp:val=&quot;00B9062C&quot;/&gt;&lt;wsp:rsid wsp:val=&quot;00C54616&quot;/&gt;&lt;wsp:rsid wsp:val=&quot;00C64018&quot;/&gt;&lt;wsp:rsid wsp:val=&quot;00CD5E00&quot;/&gt;&lt;wsp:rsid wsp:val=&quot;00D06CC5&quot;/&gt;&lt;wsp:rsid wsp:val=&quot;00D4000A&quot;/&gt;&lt;wsp:rsid wsp:val=&quot;00D424EE&quot;/&gt;&lt;wsp:rsid wsp:val=&quot;00D72D27&quot;/&gt;&lt;wsp:rsid wsp:val=&quot;00DC785A&quot;/&gt;&lt;wsp:rsid wsp:val=&quot;00E23813&quot;/&gt;&lt;wsp:rsid wsp:val=&quot;00E96DB2&quot;/&gt;&lt;wsp:rsid wsp:val=&quot;00EA73AC&quot;/&gt;&lt;wsp:rsid wsp:val=&quot;00EE588E&quot;/&gt;&lt;wsp:rsid wsp:val=&quot;00EF276A&quot;/&gt;&lt;wsp:rsid wsp:val=&quot;00F0226A&quot;/&gt;&lt;wsp:rsid wsp:val=&quot;00F728DA&quot;/&gt;&lt;wsp:rsid wsp:val=&quot;00FC0E83&quot;/&gt;&lt;/wsp:rsids&gt;&lt;/w:docPr&gt;&lt;w:body&gt;&lt;w:p wsp:rsidR=&quot;00000000&quot; wsp:rsidRDefault=&quot;006B1B2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5" o:title="" chromakey="white"/>
          </v:shape>
        </w:pict>
      </w:r>
      <w:r w:rsidRPr="00E96DB2">
        <w:rPr>
          <w:sz w:val="28"/>
          <w:szCs w:val="28"/>
        </w:rPr>
        <w:instrText xml:space="preserve"> </w:instrText>
      </w:r>
      <w:r w:rsidRPr="00E96DB2">
        <w:rPr>
          <w:sz w:val="28"/>
          <w:szCs w:val="28"/>
        </w:rPr>
        <w:fldChar w:fldCharType="separate"/>
      </w:r>
      <w:r w:rsidRPr="00E96DB2">
        <w:pict>
          <v:shape id="_x0000_i1074" type="#_x0000_t75" style="width:13.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54616&quot;/&gt;&lt;wsp:rsid wsp:val=&quot;0001571D&quot;/&gt;&lt;wsp:rsid wsp:val=&quot;00072AC7&quot;/&gt;&lt;wsp:rsid wsp:val=&quot;000B2997&quot;/&gt;&lt;wsp:rsid wsp:val=&quot;00165320&quot;/&gt;&lt;wsp:rsid wsp:val=&quot;00182491&quot;/&gt;&lt;wsp:rsid wsp:val=&quot;00223773&quot;/&gt;&lt;wsp:rsid wsp:val=&quot;00227C27&quot;/&gt;&lt;wsp:rsid wsp:val=&quot;002412F3&quot;/&gt;&lt;wsp:rsid wsp:val=&quot;0026435F&quot;/&gt;&lt;wsp:rsid wsp:val=&quot;00340885&quot;/&gt;&lt;wsp:rsid wsp:val=&quot;00364CDC&quot;/&gt;&lt;wsp:rsid wsp:val=&quot;003A4FAB&quot;/&gt;&lt;wsp:rsid wsp:val=&quot;003D3D1E&quot;/&gt;&lt;wsp:rsid wsp:val=&quot;00411C61&quot;/&gt;&lt;wsp:rsid wsp:val=&quot;00436494&quot;/&gt;&lt;wsp:rsid wsp:val=&quot;00473F0A&quot;/&gt;&lt;wsp:rsid wsp:val=&quot;004C2585&quot;/&gt;&lt;wsp:rsid wsp:val=&quot;004E6140&quot;/&gt;&lt;wsp:rsid wsp:val=&quot;005A04DC&quot;/&gt;&lt;wsp:rsid wsp:val=&quot;00602343&quot;/&gt;&lt;wsp:rsid wsp:val=&quot;00691D9C&quot;/&gt;&lt;wsp:rsid wsp:val=&quot;006B1B20&quot;/&gt;&lt;wsp:rsid wsp:val=&quot;006B4122&quot;/&gt;&lt;wsp:rsid wsp:val=&quot;007A20FE&quot;/&gt;&lt;wsp:rsid wsp:val=&quot;0085381E&quot;/&gt;&lt;wsp:rsid wsp:val=&quot;008C5F75&quot;/&gt;&lt;wsp:rsid wsp:val=&quot;00955A0F&quot;/&gt;&lt;wsp:rsid wsp:val=&quot;00995FF9&quot;/&gt;&lt;wsp:rsid wsp:val=&quot;009A0C18&quot;/&gt;&lt;wsp:rsid wsp:val=&quot;009D163A&quot;/&gt;&lt;wsp:rsid wsp:val=&quot;009D57B7&quot;/&gt;&lt;wsp:rsid wsp:val=&quot;009F68FE&quot;/&gt;&lt;wsp:rsid wsp:val=&quot;00A90F5D&quot;/&gt;&lt;wsp:rsid wsp:val=&quot;00A95FFD&quot;/&gt;&lt;wsp:rsid wsp:val=&quot;00AA323D&quot;/&gt;&lt;wsp:rsid wsp:val=&quot;00AA4D6C&quot;/&gt;&lt;wsp:rsid wsp:val=&quot;00AA647D&quot;/&gt;&lt;wsp:rsid wsp:val=&quot;00AD4F39&quot;/&gt;&lt;wsp:rsid wsp:val=&quot;00B25D32&quot;/&gt;&lt;wsp:rsid wsp:val=&quot;00B37880&quot;/&gt;&lt;wsp:rsid wsp:val=&quot;00B9062C&quot;/&gt;&lt;wsp:rsid wsp:val=&quot;00C54616&quot;/&gt;&lt;wsp:rsid wsp:val=&quot;00C64018&quot;/&gt;&lt;wsp:rsid wsp:val=&quot;00CD5E00&quot;/&gt;&lt;wsp:rsid wsp:val=&quot;00D06CC5&quot;/&gt;&lt;wsp:rsid wsp:val=&quot;00D4000A&quot;/&gt;&lt;wsp:rsid wsp:val=&quot;00D424EE&quot;/&gt;&lt;wsp:rsid wsp:val=&quot;00D72D27&quot;/&gt;&lt;wsp:rsid wsp:val=&quot;00DC785A&quot;/&gt;&lt;wsp:rsid wsp:val=&quot;00E23813&quot;/&gt;&lt;wsp:rsid wsp:val=&quot;00E96DB2&quot;/&gt;&lt;wsp:rsid wsp:val=&quot;00EA73AC&quot;/&gt;&lt;wsp:rsid wsp:val=&quot;00EE588E&quot;/&gt;&lt;wsp:rsid wsp:val=&quot;00EF276A&quot;/&gt;&lt;wsp:rsid wsp:val=&quot;00F0226A&quot;/&gt;&lt;wsp:rsid wsp:val=&quot;00F728DA&quot;/&gt;&lt;wsp:rsid wsp:val=&quot;00FC0E83&quot;/&gt;&lt;/wsp:rsids&gt;&lt;/w:docPr&gt;&lt;w:body&gt;&lt;w:p wsp:rsidR=&quot;00000000&quot; wsp:rsidRDefault=&quot;006B1B2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5" o:title="" chromakey="white"/>
          </v:shape>
        </w:pict>
      </w:r>
      <w:r w:rsidRPr="00E96DB2">
        <w:rPr>
          <w:sz w:val="28"/>
          <w:szCs w:val="28"/>
        </w:rPr>
        <w:fldChar w:fldCharType="end"/>
      </w:r>
      <w:r w:rsidRPr="0001571D">
        <w:rPr>
          <w:sz w:val="28"/>
          <w:szCs w:val="28"/>
        </w:rPr>
        <w:t xml:space="preserve"> – элемент нашей последовательности.</w:t>
      </w:r>
    </w:p>
    <w:p w:rsidR="00AB61E4" w:rsidRPr="0001571D" w:rsidRDefault="00AB61E4" w:rsidP="009D57B7">
      <w:pPr>
        <w:ind w:left="360"/>
        <w:jc w:val="both"/>
      </w:pPr>
    </w:p>
    <w:p w:rsidR="00AB61E4" w:rsidRPr="0001571D" w:rsidRDefault="00AB61E4" w:rsidP="009D57B7">
      <w:pPr>
        <w:ind w:firstLine="708"/>
        <w:jc w:val="both"/>
        <w:rPr>
          <w:sz w:val="28"/>
          <w:szCs w:val="28"/>
        </w:rPr>
      </w:pPr>
      <w:r w:rsidRPr="0001571D">
        <w:rPr>
          <w:sz w:val="28"/>
        </w:rPr>
        <w:t xml:space="preserve">СКО квазиравномерной случайной величины - </w:t>
      </w:r>
      <w:r w:rsidRPr="0001571D">
        <w:rPr>
          <w:sz w:val="28"/>
          <w:szCs w:val="28"/>
        </w:rPr>
        <w:t xml:space="preserve"> показатель рассеивания значений случайной величины относительно её математического ожидания.</w:t>
      </w:r>
    </w:p>
    <w:p w:rsidR="00AB61E4" w:rsidRPr="00340885" w:rsidRDefault="00AB61E4" w:rsidP="009D57B7">
      <w:pPr>
        <w:jc w:val="center"/>
        <w:rPr>
          <w:sz w:val="28"/>
          <w:szCs w:val="28"/>
        </w:rPr>
      </w:pPr>
      <w:r w:rsidRPr="00E96DB2">
        <w:pict>
          <v:shape id="_x0000_i1075" type="#_x0000_t75" style="width:60pt;height:24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54616&quot;/&gt;&lt;wsp:rsid wsp:val=&quot;0001571D&quot;/&gt;&lt;wsp:rsid wsp:val=&quot;00072AC7&quot;/&gt;&lt;wsp:rsid wsp:val=&quot;000B2997&quot;/&gt;&lt;wsp:rsid wsp:val=&quot;00165320&quot;/&gt;&lt;wsp:rsid wsp:val=&quot;00182491&quot;/&gt;&lt;wsp:rsid wsp:val=&quot;00223773&quot;/&gt;&lt;wsp:rsid wsp:val=&quot;00227C27&quot;/&gt;&lt;wsp:rsid wsp:val=&quot;002412F3&quot;/&gt;&lt;wsp:rsid wsp:val=&quot;0026435F&quot;/&gt;&lt;wsp:rsid wsp:val=&quot;00340885&quot;/&gt;&lt;wsp:rsid wsp:val=&quot;00364CDC&quot;/&gt;&lt;wsp:rsid wsp:val=&quot;003A4FAB&quot;/&gt;&lt;wsp:rsid wsp:val=&quot;003D3D1E&quot;/&gt;&lt;wsp:rsid wsp:val=&quot;00411C61&quot;/&gt;&lt;wsp:rsid wsp:val=&quot;00436494&quot;/&gt;&lt;wsp:rsid wsp:val=&quot;00473F0A&quot;/&gt;&lt;wsp:rsid wsp:val=&quot;004C2585&quot;/&gt;&lt;wsp:rsid wsp:val=&quot;004E6140&quot;/&gt;&lt;wsp:rsid wsp:val=&quot;005A04DC&quot;/&gt;&lt;wsp:rsid wsp:val=&quot;00602343&quot;/&gt;&lt;wsp:rsid wsp:val=&quot;00691D9C&quot;/&gt;&lt;wsp:rsid wsp:val=&quot;006B4122&quot;/&gt;&lt;wsp:rsid wsp:val=&quot;007A20FE&quot;/&gt;&lt;wsp:rsid wsp:val=&quot;0085381E&quot;/&gt;&lt;wsp:rsid wsp:val=&quot;008C5F75&quot;/&gt;&lt;wsp:rsid wsp:val=&quot;00955A0F&quot;/&gt;&lt;wsp:rsid wsp:val=&quot;00995FF9&quot;/&gt;&lt;wsp:rsid wsp:val=&quot;009A0C18&quot;/&gt;&lt;wsp:rsid wsp:val=&quot;009D163A&quot;/&gt;&lt;wsp:rsid wsp:val=&quot;009D57B7&quot;/&gt;&lt;wsp:rsid wsp:val=&quot;009E7624&quot;/&gt;&lt;wsp:rsid wsp:val=&quot;009F68FE&quot;/&gt;&lt;wsp:rsid wsp:val=&quot;00A90F5D&quot;/&gt;&lt;wsp:rsid wsp:val=&quot;00A95FFD&quot;/&gt;&lt;wsp:rsid wsp:val=&quot;00AA323D&quot;/&gt;&lt;wsp:rsid wsp:val=&quot;00AA4D6C&quot;/&gt;&lt;wsp:rsid wsp:val=&quot;00AA647D&quot;/&gt;&lt;wsp:rsid wsp:val=&quot;00AD4F39&quot;/&gt;&lt;wsp:rsid wsp:val=&quot;00B25D32&quot;/&gt;&lt;wsp:rsid wsp:val=&quot;00B37880&quot;/&gt;&lt;wsp:rsid wsp:val=&quot;00B9062C&quot;/&gt;&lt;wsp:rsid wsp:val=&quot;00C54616&quot;/&gt;&lt;wsp:rsid wsp:val=&quot;00C64018&quot;/&gt;&lt;wsp:rsid wsp:val=&quot;00CD5E00&quot;/&gt;&lt;wsp:rsid wsp:val=&quot;00D06CC5&quot;/&gt;&lt;wsp:rsid wsp:val=&quot;00D4000A&quot;/&gt;&lt;wsp:rsid wsp:val=&quot;00D424EE&quot;/&gt;&lt;wsp:rsid wsp:val=&quot;00D72D27&quot;/&gt;&lt;wsp:rsid wsp:val=&quot;00DC785A&quot;/&gt;&lt;wsp:rsid wsp:val=&quot;00E23813&quot;/&gt;&lt;wsp:rsid wsp:val=&quot;00E96DB2&quot;/&gt;&lt;wsp:rsid wsp:val=&quot;00EA73AC&quot;/&gt;&lt;wsp:rsid wsp:val=&quot;00EE588E&quot;/&gt;&lt;wsp:rsid wsp:val=&quot;00EF276A&quot;/&gt;&lt;wsp:rsid wsp:val=&quot;00F0226A&quot;/&gt;&lt;wsp:rsid wsp:val=&quot;00F728DA&quot;/&gt;&lt;wsp:rsid wsp:val=&quot;00FC0E83&quot;/&gt;&lt;/wsp:rsids&gt;&lt;/w:docPr&gt;&lt;w:body&gt;&lt;w:p wsp:rsidR=&quot;00000000&quot; wsp:rsidRDefault=&quot;009E7624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Пѓ&lt;/m:t&gt;&lt;/m:r&gt;&lt;m:r&gt;&lt;w:rPr&gt;&lt;w:rFonts w:ascii=&quot;Cambria Math&quot;/&gt;&lt;wx:font wx:val=&quot;Cambria Math&quot;/&gt;&lt;w:i/&gt;&lt;w:sz w:val=&quot;28&quot;/&gt;&lt;w:sz-cs w:val=&quot;28&quot;/&gt;&lt;/w:rPr&gt;&lt;m:t&gt;=&lt;/m:t&gt;&lt;/m:r&gt;&lt;m:rad&gt;&lt;m:radPr&gt;&lt;m:degHide m:val=&quot;on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radPr&gt;&lt;m:deg/&gt;&lt;m:e&gt;&lt;m:r&gt;&lt;w:rPr&gt;&lt;w:rFonts w:ascii=&quot;Cambria Math&quot; w:h-ansi=&quot;Cambria Math&quot;/&gt;&lt;wx:font wx:val=&quot;Cambria Math&quot;/&gt;&lt;w:i/&gt;&lt;w:sz w:val=&quot;28&quot;/&gt;&lt;w:sz-cs w:val=&quot;28&quot;/&gt;&lt;/w:rPr&gt;&lt;m:t&gt;D&lt;/m:t&gt;&lt;/m:r&gt;&lt;/m:e&gt;&lt;/m:ra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8" o:title="" chromakey="white"/>
          </v:shape>
        </w:pict>
      </w:r>
    </w:p>
    <w:p w:rsidR="00AB61E4" w:rsidRPr="00CD5E00" w:rsidRDefault="00AB61E4" w:rsidP="00CD5E00">
      <w:pPr>
        <w:widowControl w:val="0"/>
        <w:spacing w:before="100" w:after="100"/>
        <w:ind w:firstLine="720"/>
        <w:jc w:val="both"/>
        <w:rPr>
          <w:sz w:val="28"/>
          <w:u w:val="single"/>
        </w:rPr>
      </w:pPr>
      <w:r w:rsidRPr="00CD5E00">
        <w:rPr>
          <w:sz w:val="28"/>
          <w:u w:val="single"/>
        </w:rPr>
        <w:t>Эффективность  статистического  моделирования  систем  на  ЭВМ  и достоверность  получаемых  результатов  существенным  образом  зависят  от качества  исходных (базовых) последовательностей  псевдослучайных  чисел, которые  являются  основой  для  получения  стохастических  воздействий  на элементы  моделируемой  системы.</w:t>
      </w:r>
    </w:p>
    <w:p w:rsidR="00AB61E4" w:rsidRDefault="00AB61E4">
      <w:pPr>
        <w:rPr>
          <w:sz w:val="28"/>
          <w:szCs w:val="28"/>
        </w:rPr>
      </w:pPr>
    </w:p>
    <w:p w:rsidR="00AB61E4" w:rsidRPr="00072AC7" w:rsidRDefault="00AB61E4">
      <w:pPr>
        <w:rPr>
          <w:sz w:val="28"/>
          <w:szCs w:val="28"/>
        </w:rPr>
      </w:pPr>
      <w:r w:rsidRPr="00072AC7">
        <w:rPr>
          <w:sz w:val="28"/>
          <w:szCs w:val="28"/>
        </w:rPr>
        <w:t>Проверка качества последовательностей РРСЧ</w:t>
      </w:r>
    </w:p>
    <w:p w:rsidR="00AB61E4" w:rsidRPr="00072AC7" w:rsidRDefault="00AB61E4" w:rsidP="00165320">
      <w:pPr>
        <w:rPr>
          <w:sz w:val="28"/>
          <w:szCs w:val="28"/>
        </w:rPr>
      </w:pPr>
      <w:r>
        <w:rPr>
          <w:sz w:val="28"/>
          <w:szCs w:val="28"/>
        </w:rPr>
        <w:t>1) Проверка равномерности</w:t>
      </w:r>
    </w:p>
    <w:p w:rsidR="00AB61E4" w:rsidRPr="00072AC7" w:rsidRDefault="00AB61E4" w:rsidP="00165320">
      <w:pPr>
        <w:rPr>
          <w:sz w:val="28"/>
          <w:szCs w:val="28"/>
        </w:rPr>
      </w:pPr>
      <w:r w:rsidRPr="00072AC7">
        <w:rPr>
          <w:sz w:val="28"/>
          <w:szCs w:val="28"/>
        </w:rPr>
        <w:t>2) Проверка стохастичности</w:t>
      </w:r>
    </w:p>
    <w:p w:rsidR="00AB61E4" w:rsidRPr="00072AC7" w:rsidRDefault="00AB61E4" w:rsidP="00165320">
      <w:pPr>
        <w:rPr>
          <w:sz w:val="28"/>
          <w:szCs w:val="28"/>
        </w:rPr>
      </w:pPr>
      <w:r w:rsidRPr="00072AC7">
        <w:rPr>
          <w:sz w:val="28"/>
          <w:szCs w:val="28"/>
        </w:rPr>
        <w:t>3) Проверка независимости</w:t>
      </w:r>
    </w:p>
    <w:p w:rsidR="00AB61E4" w:rsidRPr="00072AC7" w:rsidRDefault="00AB61E4" w:rsidP="00072AC7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Проверка равномерности последовательностей псевдослучайных квазиравномерно распределенных чисел {х</w:t>
      </w:r>
      <w:r w:rsidRPr="00072AC7">
        <w:rPr>
          <w:sz w:val="28"/>
          <w:szCs w:val="28"/>
          <w:vertAlign w:val="subscript"/>
          <w:lang w:val="en-US"/>
        </w:rPr>
        <w:t>i</w:t>
      </w:r>
      <w:r w:rsidRPr="00072AC7">
        <w:rPr>
          <w:sz w:val="28"/>
          <w:szCs w:val="28"/>
        </w:rPr>
        <w:t>} может быть выполнена по гистограмме или с использованием косвенных признаков.</w:t>
      </w:r>
    </w:p>
    <w:p w:rsidR="00AB61E4" w:rsidRPr="00072AC7" w:rsidRDefault="00AB61E4" w:rsidP="00072AC7">
      <w:pPr>
        <w:ind w:firstLine="709"/>
        <w:jc w:val="both"/>
        <w:rPr>
          <w:sz w:val="28"/>
          <w:szCs w:val="28"/>
          <w:u w:val="single"/>
        </w:rPr>
      </w:pPr>
      <w:r w:rsidRPr="00072AC7">
        <w:rPr>
          <w:sz w:val="28"/>
          <w:szCs w:val="28"/>
          <w:u w:val="single"/>
        </w:rPr>
        <w:t>а) Проверка по гистограмме.</w:t>
      </w:r>
    </w:p>
    <w:p w:rsidR="00AB61E4" w:rsidRPr="00072AC7" w:rsidRDefault="00AB61E4" w:rsidP="00072AC7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Суть  проверки  по  гистограмме  сводится  к  следующему. Выдвигается гипотеза  о равномерности  распределения  чиел  в  интервале  (0 1). Затем интервал  (0 1)  разбивается  на m  равных  частей. При  генерации последовательности РРСЧ подсчитывается количество попаданий N</w:t>
      </w:r>
      <w:r w:rsidRPr="00072AC7">
        <w:rPr>
          <w:sz w:val="28"/>
          <w:szCs w:val="28"/>
          <w:vertAlign w:val="subscript"/>
        </w:rPr>
        <w:t>k</w:t>
      </w:r>
      <w:r w:rsidRPr="00072AC7">
        <w:rPr>
          <w:sz w:val="28"/>
          <w:szCs w:val="28"/>
        </w:rPr>
        <w:t xml:space="preserve"> в каждый из m  подинтервалов. Вычисляется  относительная  частота  попадания случайных чисел последовательности {х</w:t>
      </w:r>
      <w:r w:rsidRPr="00072AC7">
        <w:rPr>
          <w:sz w:val="28"/>
          <w:szCs w:val="28"/>
          <w:vertAlign w:val="subscript"/>
          <w:lang w:val="en-US"/>
        </w:rPr>
        <w:t>i</w:t>
      </w:r>
      <w:r w:rsidRPr="00072AC7">
        <w:rPr>
          <w:sz w:val="28"/>
          <w:szCs w:val="28"/>
        </w:rPr>
        <w:t>} в каждый из подинтервалов</w:t>
      </w:r>
    </w:p>
    <w:p w:rsidR="00AB61E4" w:rsidRPr="00072AC7" w:rsidRDefault="00AB61E4" w:rsidP="00072AC7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C</w:t>
      </w:r>
      <w:r w:rsidRPr="00072AC7">
        <w:rPr>
          <w:sz w:val="28"/>
          <w:szCs w:val="28"/>
          <w:vertAlign w:val="subscript"/>
        </w:rPr>
        <w:t>k</w:t>
      </w:r>
      <w:r w:rsidRPr="00072AC7">
        <w:rPr>
          <w:sz w:val="28"/>
          <w:szCs w:val="28"/>
        </w:rPr>
        <w:t>= N</w:t>
      </w:r>
      <w:r w:rsidRPr="00072AC7">
        <w:rPr>
          <w:sz w:val="28"/>
          <w:szCs w:val="28"/>
          <w:vertAlign w:val="subscript"/>
        </w:rPr>
        <w:t>k</w:t>
      </w:r>
      <w:r w:rsidRPr="00072AC7">
        <w:rPr>
          <w:sz w:val="28"/>
          <w:szCs w:val="28"/>
        </w:rPr>
        <w:t>/N,</w:t>
      </w:r>
    </w:p>
    <w:p w:rsidR="00AB61E4" w:rsidRPr="00072AC7" w:rsidRDefault="00AB61E4" w:rsidP="00072AC7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где N − общее количество чисел в последовательности {х</w:t>
      </w:r>
      <w:r w:rsidRPr="00072AC7">
        <w:rPr>
          <w:sz w:val="28"/>
          <w:szCs w:val="28"/>
          <w:vertAlign w:val="subscript"/>
          <w:lang w:val="en-US"/>
        </w:rPr>
        <w:t>i</w:t>
      </w:r>
      <w:r w:rsidRPr="00072AC7">
        <w:rPr>
          <w:sz w:val="28"/>
          <w:szCs w:val="28"/>
        </w:rPr>
        <w:t>}.</w:t>
      </w:r>
    </w:p>
    <w:p w:rsidR="00AB61E4" w:rsidRPr="00072AC7" w:rsidRDefault="00AB61E4" w:rsidP="00072AC7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 xml:space="preserve">Очевидно, что  при  равномерности  последовательности  чисел, частоты должны  быть  близкими  при  достаточно  больших </w:t>
      </w:r>
      <w:r w:rsidRPr="00072AC7">
        <w:rPr>
          <w:sz w:val="28"/>
          <w:szCs w:val="28"/>
          <w:lang w:val="en-US"/>
        </w:rPr>
        <w:t>N</w:t>
      </w:r>
      <w:r w:rsidRPr="00072AC7">
        <w:rPr>
          <w:sz w:val="28"/>
          <w:szCs w:val="28"/>
        </w:rPr>
        <w:t xml:space="preserve"> к  теоретической вероятности попадания в подинтервалы, равной 1/</w:t>
      </w:r>
      <w:r w:rsidRPr="00072AC7">
        <w:rPr>
          <w:sz w:val="28"/>
          <w:szCs w:val="28"/>
          <w:lang w:val="en-US"/>
        </w:rPr>
        <w:t>m</w:t>
      </w:r>
      <w:r w:rsidRPr="00072AC7">
        <w:rPr>
          <w:sz w:val="28"/>
          <w:szCs w:val="28"/>
        </w:rPr>
        <w:t>.</w:t>
      </w:r>
    </w:p>
    <w:p w:rsidR="00AB61E4" w:rsidRDefault="00AB61E4" w:rsidP="00072AC7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Оценка  степени  приближения, т. е. равномерности  последовательности{х</w:t>
      </w:r>
      <w:r w:rsidRPr="00072AC7">
        <w:rPr>
          <w:sz w:val="28"/>
          <w:szCs w:val="28"/>
          <w:vertAlign w:val="subscript"/>
          <w:lang w:val="en-US"/>
        </w:rPr>
        <w:t>i</w:t>
      </w:r>
      <w:r w:rsidRPr="00072AC7">
        <w:rPr>
          <w:sz w:val="28"/>
          <w:szCs w:val="28"/>
        </w:rPr>
        <w:t xml:space="preserve">}, может быть проведена с использованием критериев согласия. На практике обычно принимается m = 20÷50, </w:t>
      </w:r>
      <w:r w:rsidRPr="00072AC7">
        <w:rPr>
          <w:sz w:val="28"/>
          <w:szCs w:val="28"/>
          <w:lang w:val="en-US"/>
        </w:rPr>
        <w:t>N</w:t>
      </w:r>
      <w:r w:rsidRPr="00072AC7">
        <w:rPr>
          <w:sz w:val="28"/>
          <w:szCs w:val="28"/>
        </w:rPr>
        <w:t xml:space="preserve"> = (10</w:t>
      </w:r>
      <w:r w:rsidRPr="00072AC7">
        <w:rPr>
          <w:sz w:val="28"/>
          <w:szCs w:val="28"/>
          <w:vertAlign w:val="superscript"/>
        </w:rPr>
        <w:t>2</w:t>
      </w:r>
      <w:r w:rsidRPr="00072AC7">
        <w:rPr>
          <w:sz w:val="28"/>
          <w:szCs w:val="28"/>
        </w:rPr>
        <w:t>÷10</w:t>
      </w:r>
      <w:r w:rsidRPr="00072AC7">
        <w:rPr>
          <w:sz w:val="28"/>
          <w:szCs w:val="28"/>
          <w:vertAlign w:val="superscript"/>
        </w:rPr>
        <w:t>3</w:t>
      </w:r>
      <w:r w:rsidRPr="00072AC7">
        <w:rPr>
          <w:sz w:val="28"/>
          <w:szCs w:val="28"/>
        </w:rPr>
        <w:t>)</w:t>
      </w:r>
      <w:r w:rsidRPr="00072AC7">
        <w:rPr>
          <w:i/>
          <w:sz w:val="28"/>
          <w:szCs w:val="28"/>
          <w:lang w:val="en-US"/>
        </w:rPr>
        <w:t>m</w:t>
      </w:r>
      <w:r w:rsidRPr="00072AC7">
        <w:rPr>
          <w:sz w:val="28"/>
          <w:szCs w:val="28"/>
        </w:rPr>
        <w:t>.</w:t>
      </w:r>
    </w:p>
    <w:p w:rsidR="00AB61E4" w:rsidRDefault="00AB61E4" w:rsidP="00072AC7">
      <w:pPr>
        <w:ind w:firstLine="709"/>
        <w:jc w:val="both"/>
        <w:rPr>
          <w:sz w:val="28"/>
          <w:szCs w:val="28"/>
        </w:rPr>
      </w:pPr>
    </w:p>
    <w:p w:rsidR="00AB61E4" w:rsidRDefault="00AB61E4" w:rsidP="00072AC7">
      <w:pPr>
        <w:ind w:firstLine="709"/>
        <w:jc w:val="both"/>
        <w:rPr>
          <w:sz w:val="28"/>
          <w:szCs w:val="28"/>
        </w:rPr>
      </w:pPr>
      <w:r w:rsidRPr="00E96DB2">
        <w:rPr>
          <w:noProof/>
          <w:sz w:val="28"/>
          <w:szCs w:val="28"/>
        </w:rPr>
        <w:pict>
          <v:shape id="Рисунок 43" o:spid="_x0000_i1076" type="#_x0000_t75" style="width:221.25pt;height:174.75pt;visibility:visible">
            <v:imagedata r:id="rId89" o:title=""/>
          </v:shape>
        </w:pict>
      </w:r>
    </w:p>
    <w:p w:rsidR="00AB61E4" w:rsidRDefault="00AB61E4" w:rsidP="00072AC7">
      <w:pPr>
        <w:ind w:firstLine="709"/>
        <w:jc w:val="both"/>
        <w:rPr>
          <w:sz w:val="28"/>
          <w:szCs w:val="28"/>
        </w:rPr>
      </w:pPr>
    </w:p>
    <w:p w:rsidR="00AB61E4" w:rsidRPr="00072AC7" w:rsidRDefault="00AB61E4" w:rsidP="00072AC7">
      <w:pPr>
        <w:ind w:firstLine="709"/>
        <w:jc w:val="both"/>
        <w:rPr>
          <w:sz w:val="28"/>
          <w:szCs w:val="28"/>
          <w:u w:val="single"/>
        </w:rPr>
      </w:pPr>
      <w:r w:rsidRPr="00072AC7">
        <w:rPr>
          <w:sz w:val="28"/>
          <w:szCs w:val="28"/>
          <w:u w:val="single"/>
        </w:rPr>
        <w:t>б) Проверка по косвенным признакам.</w:t>
      </w:r>
    </w:p>
    <w:p w:rsidR="00AB61E4" w:rsidRPr="00072AC7" w:rsidRDefault="00AB61E4" w:rsidP="00072AC7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Вся последовательность {х</w:t>
      </w:r>
      <w:r w:rsidRPr="00072AC7">
        <w:rPr>
          <w:sz w:val="28"/>
          <w:szCs w:val="28"/>
          <w:vertAlign w:val="subscript"/>
          <w:lang w:val="en-US"/>
        </w:rPr>
        <w:t>i</w:t>
      </w:r>
      <w:r w:rsidRPr="00072AC7">
        <w:rPr>
          <w:sz w:val="28"/>
          <w:szCs w:val="28"/>
        </w:rPr>
        <w:t>} разбивается на пары чисел:</w:t>
      </w:r>
    </w:p>
    <w:p w:rsidR="00AB61E4" w:rsidRPr="00072AC7" w:rsidRDefault="00AB61E4" w:rsidP="00072AC7">
      <w:pPr>
        <w:ind w:firstLine="709"/>
        <w:jc w:val="both"/>
        <w:rPr>
          <w:sz w:val="28"/>
          <w:szCs w:val="28"/>
          <w:lang w:val="en-US"/>
        </w:rPr>
      </w:pPr>
      <w:r w:rsidRPr="007400D4">
        <w:rPr>
          <w:sz w:val="28"/>
          <w:szCs w:val="28"/>
        </w:rPr>
        <w:t xml:space="preserve"> </w:t>
      </w:r>
      <w:r w:rsidRPr="00072AC7">
        <w:rPr>
          <w:sz w:val="28"/>
          <w:szCs w:val="28"/>
          <w:lang w:val="en-US"/>
        </w:rPr>
        <w:t>(x</w:t>
      </w:r>
      <w:r w:rsidRPr="00072AC7">
        <w:rPr>
          <w:sz w:val="28"/>
          <w:szCs w:val="28"/>
          <w:vertAlign w:val="subscript"/>
          <w:lang w:val="en-US"/>
        </w:rPr>
        <w:t>1</w:t>
      </w:r>
      <w:r w:rsidRPr="00072AC7">
        <w:rPr>
          <w:sz w:val="28"/>
          <w:szCs w:val="28"/>
          <w:lang w:val="en-US"/>
        </w:rPr>
        <w:t>, x</w:t>
      </w:r>
      <w:r w:rsidRPr="00072AC7">
        <w:rPr>
          <w:sz w:val="28"/>
          <w:szCs w:val="28"/>
          <w:vertAlign w:val="subscript"/>
          <w:lang w:val="en-US"/>
        </w:rPr>
        <w:t>2</w:t>
      </w:r>
      <w:r w:rsidRPr="00072AC7">
        <w:rPr>
          <w:sz w:val="28"/>
          <w:szCs w:val="28"/>
          <w:lang w:val="en-US"/>
        </w:rPr>
        <w:t>), (x</w:t>
      </w:r>
      <w:r w:rsidRPr="00072AC7">
        <w:rPr>
          <w:sz w:val="28"/>
          <w:szCs w:val="28"/>
          <w:vertAlign w:val="subscript"/>
          <w:lang w:val="en-US"/>
        </w:rPr>
        <w:t>3</w:t>
      </w:r>
      <w:r w:rsidRPr="00072AC7">
        <w:rPr>
          <w:sz w:val="28"/>
          <w:szCs w:val="28"/>
          <w:lang w:val="en-US"/>
        </w:rPr>
        <w:t>, x</w:t>
      </w:r>
      <w:r w:rsidRPr="00072AC7">
        <w:rPr>
          <w:sz w:val="28"/>
          <w:szCs w:val="28"/>
          <w:vertAlign w:val="subscript"/>
          <w:lang w:val="en-US"/>
        </w:rPr>
        <w:t>4</w:t>
      </w:r>
      <w:r w:rsidRPr="00072AC7">
        <w:rPr>
          <w:sz w:val="28"/>
          <w:szCs w:val="28"/>
          <w:lang w:val="en-US"/>
        </w:rPr>
        <w:t>), ... , (x</w:t>
      </w:r>
      <w:r w:rsidRPr="00072AC7">
        <w:rPr>
          <w:sz w:val="28"/>
          <w:szCs w:val="28"/>
          <w:vertAlign w:val="subscript"/>
          <w:lang w:val="en-US"/>
        </w:rPr>
        <w:t>2i-1</w:t>
      </w:r>
      <w:r w:rsidRPr="00072AC7">
        <w:rPr>
          <w:sz w:val="28"/>
          <w:szCs w:val="28"/>
          <w:lang w:val="en-US"/>
        </w:rPr>
        <w:t>, x</w:t>
      </w:r>
      <w:r w:rsidRPr="00072AC7">
        <w:rPr>
          <w:sz w:val="28"/>
          <w:szCs w:val="28"/>
          <w:vertAlign w:val="subscript"/>
          <w:lang w:val="en-US"/>
        </w:rPr>
        <w:t>2i</w:t>
      </w:r>
      <w:r w:rsidRPr="00072AC7">
        <w:rPr>
          <w:sz w:val="28"/>
          <w:szCs w:val="28"/>
          <w:lang w:val="en-US"/>
        </w:rPr>
        <w:t>), ... , (x</w:t>
      </w:r>
      <w:r w:rsidRPr="00072AC7">
        <w:rPr>
          <w:sz w:val="28"/>
          <w:szCs w:val="28"/>
          <w:vertAlign w:val="subscript"/>
          <w:lang w:val="en-US"/>
        </w:rPr>
        <w:t>N-1</w:t>
      </w:r>
      <w:r w:rsidRPr="00072AC7">
        <w:rPr>
          <w:sz w:val="28"/>
          <w:szCs w:val="28"/>
          <w:lang w:val="en-US"/>
        </w:rPr>
        <w:t>, x</w:t>
      </w:r>
      <w:r w:rsidRPr="00072AC7">
        <w:rPr>
          <w:sz w:val="28"/>
          <w:szCs w:val="28"/>
          <w:vertAlign w:val="subscript"/>
          <w:lang w:val="en-US"/>
        </w:rPr>
        <w:t>N</w:t>
      </w:r>
      <w:r w:rsidRPr="00072AC7">
        <w:rPr>
          <w:sz w:val="28"/>
          <w:szCs w:val="28"/>
          <w:lang w:val="en-US"/>
        </w:rPr>
        <w:t>).</w:t>
      </w:r>
    </w:p>
    <w:p w:rsidR="00AB61E4" w:rsidRPr="00072AC7" w:rsidRDefault="00AB61E4" w:rsidP="00072AC7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Затем подсчитывают число пар K, для которых выполняется условие:</w:t>
      </w:r>
    </w:p>
    <w:p w:rsidR="00AB61E4" w:rsidRPr="00AA4D6C" w:rsidRDefault="00AB61E4" w:rsidP="00AA4D6C">
      <w:pPr>
        <w:ind w:firstLine="709"/>
        <w:jc w:val="center"/>
        <w:rPr>
          <w:sz w:val="28"/>
          <w:szCs w:val="28"/>
        </w:rPr>
      </w:pPr>
      <w:r w:rsidRPr="00AA4D6C">
        <w:rPr>
          <w:position w:val="-12"/>
          <w:sz w:val="28"/>
          <w:szCs w:val="28"/>
        </w:rPr>
        <w:object w:dxaOrig="960" w:dyaOrig="380">
          <v:shape id="_x0000_i1077" type="#_x0000_t75" style="width:48pt;height:18.75pt" o:ole="">
            <v:imagedata r:id="rId90" o:title=""/>
          </v:shape>
          <o:OLEObject Type="Embed" ProgID="Equation.DSMT4" ShapeID="_x0000_i1077" DrawAspect="Content" ObjectID="_1390242421" r:id="rId91"/>
        </w:object>
      </w:r>
      <w:r w:rsidRPr="00AA4D6C">
        <w:rPr>
          <w:sz w:val="28"/>
          <w:szCs w:val="28"/>
        </w:rPr>
        <w:t>&lt;1</w:t>
      </w:r>
    </w:p>
    <w:p w:rsidR="00AB61E4" w:rsidRDefault="00AB61E4" w:rsidP="00072AC7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Геометрически  это  означает, что  точка  с  координатами (x</w:t>
      </w:r>
      <w:r w:rsidRPr="00AA4D6C">
        <w:rPr>
          <w:sz w:val="28"/>
          <w:szCs w:val="28"/>
          <w:vertAlign w:val="subscript"/>
        </w:rPr>
        <w:t>2i-1</w:t>
      </w:r>
      <w:r w:rsidRPr="00072AC7">
        <w:rPr>
          <w:sz w:val="28"/>
          <w:szCs w:val="28"/>
        </w:rPr>
        <w:t>, x</w:t>
      </w:r>
      <w:r w:rsidRPr="00AA4D6C">
        <w:rPr>
          <w:sz w:val="28"/>
          <w:szCs w:val="28"/>
          <w:vertAlign w:val="subscript"/>
        </w:rPr>
        <w:t>2i</w:t>
      </w:r>
      <w:r w:rsidRPr="00072AC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72AC7">
        <w:rPr>
          <w:sz w:val="28"/>
          <w:szCs w:val="28"/>
        </w:rPr>
        <w:t>расположена  внутри  четверти  круга  радиуса R=1, вписанного  в  единичный</w:t>
      </w:r>
      <w:r>
        <w:rPr>
          <w:sz w:val="28"/>
          <w:szCs w:val="28"/>
        </w:rPr>
        <w:t xml:space="preserve"> квадрат.</w:t>
      </w:r>
    </w:p>
    <w:p w:rsidR="00AB61E4" w:rsidRPr="00072AC7" w:rsidRDefault="00AB61E4" w:rsidP="00AA4D6C">
      <w:pPr>
        <w:ind w:firstLine="709"/>
        <w:jc w:val="center"/>
        <w:rPr>
          <w:sz w:val="28"/>
          <w:szCs w:val="28"/>
        </w:rPr>
      </w:pPr>
      <w:r w:rsidRPr="00E96DB2">
        <w:rPr>
          <w:noProof/>
          <w:sz w:val="28"/>
          <w:szCs w:val="28"/>
        </w:rPr>
        <w:pict>
          <v:shape id="Рисунок 53" o:spid="_x0000_i1078" type="#_x0000_t75" style="width:158.25pt;height:115.5pt;visibility:visible">
            <v:imagedata r:id="rId92" o:title=""/>
          </v:shape>
        </w:pict>
      </w:r>
    </w:p>
    <w:p w:rsidR="00AB61E4" w:rsidRPr="00072AC7" w:rsidRDefault="00AB61E4" w:rsidP="00072AC7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В  общем  случае  точка (x</w:t>
      </w:r>
      <w:r w:rsidRPr="00AA4D6C">
        <w:rPr>
          <w:sz w:val="28"/>
          <w:szCs w:val="28"/>
          <w:vertAlign w:val="subscript"/>
        </w:rPr>
        <w:t>2i-1</w:t>
      </w:r>
      <w:r w:rsidRPr="00072AC7">
        <w:rPr>
          <w:sz w:val="28"/>
          <w:szCs w:val="28"/>
        </w:rPr>
        <w:t>, x</w:t>
      </w:r>
      <w:r w:rsidRPr="00AA4D6C">
        <w:rPr>
          <w:sz w:val="28"/>
          <w:szCs w:val="28"/>
          <w:vertAlign w:val="subscript"/>
        </w:rPr>
        <w:t>2i</w:t>
      </w:r>
      <w:r w:rsidRPr="00072AC7">
        <w:rPr>
          <w:sz w:val="28"/>
          <w:szCs w:val="28"/>
        </w:rPr>
        <w:t>) всегда  попадет  внутрь  единичного</w:t>
      </w:r>
      <w:r>
        <w:rPr>
          <w:sz w:val="28"/>
          <w:szCs w:val="28"/>
        </w:rPr>
        <w:t xml:space="preserve"> </w:t>
      </w:r>
      <w:r w:rsidRPr="00072AC7">
        <w:rPr>
          <w:sz w:val="28"/>
          <w:szCs w:val="28"/>
        </w:rPr>
        <w:t>квадрата. Тогда  теоретическая  вероятность  попадания этой  точки в  четверть</w:t>
      </w:r>
      <w:r>
        <w:rPr>
          <w:sz w:val="28"/>
          <w:szCs w:val="28"/>
        </w:rPr>
        <w:t xml:space="preserve"> </w:t>
      </w:r>
      <w:r w:rsidRPr="00072AC7">
        <w:rPr>
          <w:sz w:val="28"/>
          <w:szCs w:val="28"/>
        </w:rPr>
        <w:t>круга  равна  отношению  площади  четверти  круга  к  площади  единичного</w:t>
      </w:r>
      <w:r>
        <w:rPr>
          <w:sz w:val="28"/>
          <w:szCs w:val="28"/>
        </w:rPr>
        <w:t xml:space="preserve"> </w:t>
      </w:r>
      <w:r w:rsidRPr="00072AC7">
        <w:rPr>
          <w:sz w:val="28"/>
          <w:szCs w:val="28"/>
        </w:rPr>
        <w:t>квадрата:</w:t>
      </w:r>
    </w:p>
    <w:p w:rsidR="00AB61E4" w:rsidRPr="00072AC7" w:rsidRDefault="00AB61E4" w:rsidP="00072AC7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P = S</w:t>
      </w:r>
      <w:r w:rsidRPr="00AA4D6C">
        <w:rPr>
          <w:sz w:val="28"/>
          <w:szCs w:val="28"/>
          <w:vertAlign w:val="subscript"/>
        </w:rPr>
        <w:t>1/4 круга</w:t>
      </w:r>
      <w:r w:rsidRPr="00072AC7">
        <w:rPr>
          <w:sz w:val="28"/>
          <w:szCs w:val="28"/>
        </w:rPr>
        <w:t>/S</w:t>
      </w:r>
      <w:r w:rsidRPr="00AA4D6C">
        <w:rPr>
          <w:sz w:val="28"/>
          <w:szCs w:val="28"/>
          <w:vertAlign w:val="subscript"/>
        </w:rPr>
        <w:t>квадрата</w:t>
      </w:r>
      <w:r w:rsidRPr="00072AC7">
        <w:rPr>
          <w:sz w:val="28"/>
          <w:szCs w:val="28"/>
        </w:rPr>
        <w:t xml:space="preserve"> = π/4.</w:t>
      </w:r>
    </w:p>
    <w:p w:rsidR="00AB61E4" w:rsidRDefault="00AB61E4" w:rsidP="00072AC7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Если  числа  последовательности {х</w:t>
      </w:r>
      <w:r w:rsidRPr="00072AC7">
        <w:rPr>
          <w:sz w:val="28"/>
          <w:szCs w:val="28"/>
          <w:vertAlign w:val="subscript"/>
          <w:lang w:val="en-US"/>
        </w:rPr>
        <w:t>i</w:t>
      </w:r>
      <w:r w:rsidRPr="00072AC7">
        <w:rPr>
          <w:sz w:val="28"/>
          <w:szCs w:val="28"/>
        </w:rPr>
        <w:t>} равномерны, то  в  силу  закона</w:t>
      </w:r>
      <w:r>
        <w:rPr>
          <w:sz w:val="28"/>
          <w:szCs w:val="28"/>
        </w:rPr>
        <w:t xml:space="preserve"> </w:t>
      </w:r>
      <w:r w:rsidRPr="00072AC7">
        <w:rPr>
          <w:sz w:val="28"/>
          <w:szCs w:val="28"/>
        </w:rPr>
        <w:t>больших  чисел  теории  вероятностей  при  больших N  относительная  частота</w:t>
      </w:r>
      <w:r>
        <w:rPr>
          <w:sz w:val="28"/>
          <w:szCs w:val="28"/>
        </w:rPr>
        <w:t xml:space="preserve"> </w:t>
      </w:r>
      <w:r w:rsidRPr="00072AC7">
        <w:rPr>
          <w:sz w:val="28"/>
          <w:szCs w:val="28"/>
        </w:rPr>
        <w:t>попадания точки в единичный квадрат, равная отношению числа K пар (x</w:t>
      </w:r>
      <w:r w:rsidRPr="00AA4D6C">
        <w:rPr>
          <w:sz w:val="28"/>
          <w:szCs w:val="28"/>
          <w:vertAlign w:val="subscript"/>
        </w:rPr>
        <w:t>2i-1</w:t>
      </w:r>
      <w:r w:rsidRPr="00072AC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72AC7">
        <w:rPr>
          <w:sz w:val="28"/>
          <w:szCs w:val="28"/>
        </w:rPr>
        <w:t>x</w:t>
      </w:r>
      <w:r w:rsidRPr="00AA4D6C">
        <w:rPr>
          <w:sz w:val="28"/>
          <w:szCs w:val="28"/>
          <w:vertAlign w:val="subscript"/>
        </w:rPr>
        <w:t>2i</w:t>
      </w:r>
      <w:r w:rsidRPr="00072AC7">
        <w:rPr>
          <w:sz w:val="28"/>
          <w:szCs w:val="28"/>
        </w:rPr>
        <w:t>), для  кот</w:t>
      </w:r>
      <w:r>
        <w:rPr>
          <w:sz w:val="28"/>
          <w:szCs w:val="28"/>
        </w:rPr>
        <w:t>орых проверочное условие выполни</w:t>
      </w:r>
      <w:r w:rsidRPr="00072AC7">
        <w:rPr>
          <w:sz w:val="28"/>
          <w:szCs w:val="28"/>
        </w:rPr>
        <w:t>лось к общему числу N/2 пар</w:t>
      </w:r>
      <w:r>
        <w:rPr>
          <w:sz w:val="28"/>
          <w:szCs w:val="28"/>
        </w:rPr>
        <w:t xml:space="preserve"> </w:t>
      </w:r>
      <w:r w:rsidRPr="00072AC7">
        <w:rPr>
          <w:sz w:val="28"/>
          <w:szCs w:val="28"/>
        </w:rPr>
        <w:t>последовательности должна сходиться к Р:</w:t>
      </w:r>
    </w:p>
    <w:p w:rsidR="00AB61E4" w:rsidRDefault="00AB61E4" w:rsidP="00072AC7">
      <w:pPr>
        <w:ind w:firstLine="709"/>
        <w:jc w:val="both"/>
        <w:rPr>
          <w:sz w:val="28"/>
          <w:szCs w:val="28"/>
        </w:rPr>
      </w:pPr>
    </w:p>
    <w:p w:rsidR="00AB61E4" w:rsidRDefault="00AB61E4" w:rsidP="00072AC7">
      <w:pPr>
        <w:ind w:firstLine="709"/>
        <w:jc w:val="both"/>
        <w:rPr>
          <w:sz w:val="28"/>
          <w:szCs w:val="28"/>
        </w:rPr>
      </w:pPr>
      <w:r w:rsidRPr="00AA4D6C">
        <w:rPr>
          <w:position w:val="-24"/>
          <w:sz w:val="28"/>
          <w:szCs w:val="28"/>
        </w:rPr>
        <w:object w:dxaOrig="980" w:dyaOrig="620">
          <v:shape id="_x0000_i1079" type="#_x0000_t75" style="width:48.75pt;height:30.75pt" o:ole="">
            <v:imagedata r:id="rId93" o:title=""/>
          </v:shape>
          <o:OLEObject Type="Embed" ProgID="Equation.DSMT4" ShapeID="_x0000_i1079" DrawAspect="Content" ObjectID="_1390242422" r:id="rId94"/>
        </w:object>
      </w:r>
    </w:p>
    <w:p w:rsidR="00AB61E4" w:rsidRDefault="00AB61E4" w:rsidP="00072AC7">
      <w:pPr>
        <w:ind w:firstLine="709"/>
        <w:jc w:val="both"/>
        <w:rPr>
          <w:sz w:val="28"/>
          <w:szCs w:val="28"/>
        </w:rPr>
      </w:pPr>
    </w:p>
    <w:p w:rsidR="00AB61E4" w:rsidRDefault="00AB61E4" w:rsidP="00072AC7">
      <w:pPr>
        <w:ind w:firstLine="709"/>
        <w:jc w:val="both"/>
        <w:rPr>
          <w:sz w:val="28"/>
          <w:szCs w:val="28"/>
        </w:rPr>
      </w:pPr>
    </w:p>
    <w:p w:rsidR="00AB61E4" w:rsidRDefault="00AB61E4" w:rsidP="00072AC7">
      <w:pPr>
        <w:ind w:firstLine="709"/>
        <w:jc w:val="both"/>
        <w:rPr>
          <w:sz w:val="28"/>
          <w:szCs w:val="28"/>
        </w:rPr>
      </w:pPr>
    </w:p>
    <w:p w:rsidR="00AB61E4" w:rsidRPr="00072AC7" w:rsidRDefault="00AB61E4" w:rsidP="00072AC7">
      <w:pPr>
        <w:ind w:firstLine="709"/>
        <w:jc w:val="both"/>
        <w:rPr>
          <w:sz w:val="28"/>
          <w:szCs w:val="28"/>
        </w:rPr>
      </w:pPr>
    </w:p>
    <w:sectPr w:rsidR="00AB61E4" w:rsidRPr="00072AC7" w:rsidSect="00A95FFD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12E1"/>
    <w:multiLevelType w:val="hybridMultilevel"/>
    <w:tmpl w:val="FED86C7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584698"/>
    <w:multiLevelType w:val="hybridMultilevel"/>
    <w:tmpl w:val="5AF4BC9A"/>
    <w:lvl w:ilvl="0" w:tplc="F5AEC460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4616"/>
    <w:rsid w:val="0001571D"/>
    <w:rsid w:val="00072AC7"/>
    <w:rsid w:val="000759DD"/>
    <w:rsid w:val="000B2997"/>
    <w:rsid w:val="00165320"/>
    <w:rsid w:val="00182491"/>
    <w:rsid w:val="002101B5"/>
    <w:rsid w:val="00223773"/>
    <w:rsid w:val="00227C27"/>
    <w:rsid w:val="002412F3"/>
    <w:rsid w:val="0026435F"/>
    <w:rsid w:val="00340885"/>
    <w:rsid w:val="00364CDC"/>
    <w:rsid w:val="003A4FAB"/>
    <w:rsid w:val="003C7F18"/>
    <w:rsid w:val="003D3D1E"/>
    <w:rsid w:val="00411C61"/>
    <w:rsid w:val="00436494"/>
    <w:rsid w:val="00473F0A"/>
    <w:rsid w:val="004C2585"/>
    <w:rsid w:val="004E6140"/>
    <w:rsid w:val="005A04DC"/>
    <w:rsid w:val="00602343"/>
    <w:rsid w:val="00691D9C"/>
    <w:rsid w:val="006B4122"/>
    <w:rsid w:val="007400D4"/>
    <w:rsid w:val="007A20FE"/>
    <w:rsid w:val="0085381E"/>
    <w:rsid w:val="008C5F75"/>
    <w:rsid w:val="00955A0F"/>
    <w:rsid w:val="00995FF9"/>
    <w:rsid w:val="009A0C18"/>
    <w:rsid w:val="009D163A"/>
    <w:rsid w:val="009D57B7"/>
    <w:rsid w:val="009F68FE"/>
    <w:rsid w:val="00A5622C"/>
    <w:rsid w:val="00A90F5D"/>
    <w:rsid w:val="00A95FFD"/>
    <w:rsid w:val="00AA323D"/>
    <w:rsid w:val="00AA4D6C"/>
    <w:rsid w:val="00AA647D"/>
    <w:rsid w:val="00AB61E4"/>
    <w:rsid w:val="00AD4F39"/>
    <w:rsid w:val="00B25D32"/>
    <w:rsid w:val="00B37880"/>
    <w:rsid w:val="00B9062C"/>
    <w:rsid w:val="00C54616"/>
    <w:rsid w:val="00C64018"/>
    <w:rsid w:val="00CD5E00"/>
    <w:rsid w:val="00D06CC5"/>
    <w:rsid w:val="00D4000A"/>
    <w:rsid w:val="00D424EE"/>
    <w:rsid w:val="00D72D27"/>
    <w:rsid w:val="00DC785A"/>
    <w:rsid w:val="00E23813"/>
    <w:rsid w:val="00E96DB2"/>
    <w:rsid w:val="00EA73AC"/>
    <w:rsid w:val="00EE588E"/>
    <w:rsid w:val="00EF276A"/>
    <w:rsid w:val="00F0226A"/>
    <w:rsid w:val="00F728DA"/>
    <w:rsid w:val="00FC0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616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C0E83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FC0E83"/>
    <w:rPr>
      <w:rFonts w:ascii="Cambria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99"/>
    <w:qFormat/>
    <w:rsid w:val="00EE58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FC0E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0E83"/>
    <w:rPr>
      <w:rFonts w:ascii="Tahoma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B2997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76" Type="http://schemas.openxmlformats.org/officeDocument/2006/relationships/oleObject" Target="embeddings/oleObject38.bin"/><Relationship Id="rId84" Type="http://schemas.openxmlformats.org/officeDocument/2006/relationships/image" Target="media/image38.png"/><Relationship Id="rId89" Type="http://schemas.openxmlformats.org/officeDocument/2006/relationships/image" Target="media/image43.png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image" Target="media/image4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image" Target="media/image30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87" Type="http://schemas.openxmlformats.org/officeDocument/2006/relationships/image" Target="media/image41.png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90" Type="http://schemas.openxmlformats.org/officeDocument/2006/relationships/image" Target="media/image44.wmf"/><Relationship Id="rId95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image" Target="media/image35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6.wmf"/><Relationship Id="rId85" Type="http://schemas.openxmlformats.org/officeDocument/2006/relationships/image" Target="media/image39.png"/><Relationship Id="rId93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83" Type="http://schemas.openxmlformats.org/officeDocument/2006/relationships/oleObject" Target="embeddings/oleObject42.bin"/><Relationship Id="rId88" Type="http://schemas.openxmlformats.org/officeDocument/2006/relationships/image" Target="media/image42.png"/><Relationship Id="rId91" Type="http://schemas.openxmlformats.org/officeDocument/2006/relationships/oleObject" Target="embeddings/oleObject43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40.png"/><Relationship Id="rId94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9</Pages>
  <Words>2055</Words>
  <Characters>11719</Characters>
  <Application>Microsoft Office Outlook</Application>
  <DocSecurity>0</DocSecurity>
  <Lines>0</Lines>
  <Paragraphs>0</Paragraphs>
  <ScaleCrop>false</ScaleCrop>
  <Company>Melkosoft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Lashkevich</dc:creator>
  <cp:keywords/>
  <dc:description/>
  <cp:lastModifiedBy>stud320</cp:lastModifiedBy>
  <cp:revision>2</cp:revision>
  <dcterms:created xsi:type="dcterms:W3CDTF">2012-02-08T18:39:00Z</dcterms:created>
  <dcterms:modified xsi:type="dcterms:W3CDTF">2012-02-08T18:39:00Z</dcterms:modified>
</cp:coreProperties>
</file>